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E81E7" w14:textId="1DFD7BDA" w:rsidR="0077509B" w:rsidRDefault="0077509B"/>
    <w:p w14:paraId="1D0A7068" w14:textId="77777777" w:rsidR="0077509B" w:rsidRDefault="00000000">
      <w:pPr>
        <w:pStyle w:val="SectionHeading"/>
      </w:pPr>
      <w:r>
        <w:t>Objectives</w:t>
      </w:r>
    </w:p>
    <w:p w14:paraId="3487186E" w14:textId="5716B860" w:rsidR="0077509B" w:rsidRPr="000F6A48" w:rsidRDefault="000F6A48">
      <w:r w:rsidRPr="000F6A48">
        <w:rPr>
          <w:sz w:val="23"/>
          <w:szCs w:val="23"/>
        </w:rPr>
        <w:t>Dynamic web Developer with a proven track record at Integrated Oasis, excelling in full-stack development and responsive design. Adept at cresting user-friendly websites and ensuring cross-browser compatibility, I thrive in fast-paced environments, leveraging my technical expertise and collaborative spirit to deliver innovative web solutions that meet client needs.</w:t>
      </w:r>
    </w:p>
    <w:p w14:paraId="3DC0F4D9" w14:textId="77777777" w:rsidR="0077509B" w:rsidRDefault="00000000">
      <w:pPr>
        <w:pStyle w:val="SectionHeading"/>
      </w:pPr>
      <w:r>
        <w:t>Education</w:t>
      </w:r>
    </w:p>
    <w:p w14:paraId="6EC4876A" w14:textId="77777777" w:rsidR="003C2285" w:rsidRPr="003C2285" w:rsidRDefault="003C2285" w:rsidP="003C2285">
      <w:pPr>
        <w:pStyle w:val="ListParagraph"/>
        <w:numPr>
          <w:ilvl w:val="0"/>
          <w:numId w:val="4"/>
        </w:numPr>
        <w:tabs>
          <w:tab w:val="left" w:pos="2796"/>
        </w:tabs>
        <w:rPr>
          <w:b/>
          <w:bCs/>
          <w:sz w:val="23"/>
          <w:szCs w:val="23"/>
        </w:rPr>
      </w:pPr>
      <w:r w:rsidRPr="003C2285">
        <w:rPr>
          <w:b/>
          <w:bCs/>
          <w:sz w:val="23"/>
          <w:szCs w:val="23"/>
        </w:rPr>
        <w:t>Computer Science</w:t>
      </w:r>
    </w:p>
    <w:p w14:paraId="048BEF5D" w14:textId="77777777" w:rsidR="003C2285" w:rsidRPr="003C2285" w:rsidRDefault="003C2285" w:rsidP="003C2285">
      <w:pPr>
        <w:pStyle w:val="ListParagraph"/>
        <w:numPr>
          <w:ilvl w:val="0"/>
          <w:numId w:val="4"/>
        </w:numPr>
        <w:tabs>
          <w:tab w:val="left" w:pos="2796"/>
        </w:tabs>
        <w:rPr>
          <w:b/>
          <w:bCs/>
          <w:sz w:val="23"/>
          <w:szCs w:val="23"/>
        </w:rPr>
      </w:pPr>
      <w:r w:rsidRPr="003C2285">
        <w:rPr>
          <w:b/>
          <w:bCs/>
          <w:sz w:val="23"/>
          <w:szCs w:val="23"/>
        </w:rPr>
        <w:t>Federal University of Technology Owerri (</w:t>
      </w:r>
      <w:proofErr w:type="gramStart"/>
      <w:r w:rsidRPr="003C2285">
        <w:rPr>
          <w:b/>
          <w:bCs/>
          <w:sz w:val="23"/>
          <w:szCs w:val="23"/>
        </w:rPr>
        <w:t xml:space="preserve">FUTO)   </w:t>
      </w:r>
      <w:proofErr w:type="gramEnd"/>
      <w:r w:rsidRPr="003C2285">
        <w:rPr>
          <w:b/>
          <w:bCs/>
          <w:sz w:val="23"/>
          <w:szCs w:val="23"/>
        </w:rPr>
        <w:t xml:space="preserve">           present 2025</w:t>
      </w:r>
    </w:p>
    <w:p w14:paraId="076A6E06" w14:textId="77777777" w:rsidR="003C2285" w:rsidRPr="003C2285" w:rsidRDefault="003C2285" w:rsidP="003C2285">
      <w:pPr>
        <w:pStyle w:val="ListParagraph"/>
        <w:numPr>
          <w:ilvl w:val="0"/>
          <w:numId w:val="4"/>
        </w:numPr>
        <w:tabs>
          <w:tab w:val="left" w:pos="2796"/>
        </w:tabs>
        <w:rPr>
          <w:b/>
          <w:bCs/>
          <w:sz w:val="23"/>
          <w:szCs w:val="23"/>
        </w:rPr>
      </w:pPr>
      <w:r w:rsidRPr="003C2285">
        <w:rPr>
          <w:b/>
          <w:bCs/>
          <w:sz w:val="23"/>
          <w:szCs w:val="23"/>
        </w:rPr>
        <w:t>PGD (Postgraduate Degree) in view</w:t>
      </w:r>
    </w:p>
    <w:p w14:paraId="190B883D" w14:textId="77777777" w:rsidR="003C2285" w:rsidRPr="003C2285" w:rsidRDefault="003C2285" w:rsidP="003C2285">
      <w:pPr>
        <w:pStyle w:val="ListParagraph"/>
        <w:numPr>
          <w:ilvl w:val="0"/>
          <w:numId w:val="4"/>
        </w:numPr>
        <w:tabs>
          <w:tab w:val="left" w:pos="2796"/>
        </w:tabs>
        <w:rPr>
          <w:b/>
          <w:bCs/>
          <w:sz w:val="23"/>
          <w:szCs w:val="23"/>
        </w:rPr>
      </w:pPr>
      <w:r w:rsidRPr="003C2285">
        <w:rPr>
          <w:b/>
          <w:bCs/>
          <w:sz w:val="23"/>
          <w:szCs w:val="23"/>
        </w:rPr>
        <w:t>Computer Science</w:t>
      </w:r>
    </w:p>
    <w:p w14:paraId="6A765E81" w14:textId="77777777" w:rsidR="003C2285" w:rsidRPr="003C2285" w:rsidRDefault="003C2285" w:rsidP="003C2285">
      <w:pPr>
        <w:pStyle w:val="ListParagraph"/>
        <w:numPr>
          <w:ilvl w:val="0"/>
          <w:numId w:val="4"/>
        </w:numPr>
        <w:tabs>
          <w:tab w:val="left" w:pos="2796"/>
        </w:tabs>
        <w:rPr>
          <w:b/>
          <w:bCs/>
          <w:sz w:val="23"/>
          <w:szCs w:val="23"/>
        </w:rPr>
      </w:pPr>
      <w:r w:rsidRPr="003C2285">
        <w:rPr>
          <w:b/>
          <w:bCs/>
          <w:sz w:val="23"/>
          <w:szCs w:val="23"/>
        </w:rPr>
        <w:t>Federal Polytechnic Nekede, Owerri                            26</w:t>
      </w:r>
      <w:r w:rsidRPr="003C2285">
        <w:rPr>
          <w:b/>
          <w:bCs/>
          <w:sz w:val="23"/>
          <w:szCs w:val="23"/>
          <w:vertAlign w:val="superscript"/>
        </w:rPr>
        <w:t>th</w:t>
      </w:r>
      <w:r w:rsidRPr="003C2285">
        <w:rPr>
          <w:b/>
          <w:bCs/>
          <w:sz w:val="23"/>
          <w:szCs w:val="23"/>
        </w:rPr>
        <w:t xml:space="preserve"> November, 2023</w:t>
      </w:r>
    </w:p>
    <w:p w14:paraId="3BC09509" w14:textId="711ED569" w:rsidR="00225922" w:rsidRPr="00225922" w:rsidRDefault="003C2285" w:rsidP="00225922">
      <w:pPr>
        <w:pStyle w:val="ListParagraph"/>
        <w:numPr>
          <w:ilvl w:val="0"/>
          <w:numId w:val="4"/>
        </w:numPr>
        <w:tabs>
          <w:tab w:val="left" w:pos="2796"/>
        </w:tabs>
        <w:rPr>
          <w:b/>
          <w:bCs/>
          <w:sz w:val="23"/>
          <w:szCs w:val="23"/>
        </w:rPr>
      </w:pPr>
      <w:r w:rsidRPr="003C2285">
        <w:rPr>
          <w:b/>
          <w:bCs/>
          <w:sz w:val="23"/>
          <w:szCs w:val="23"/>
        </w:rPr>
        <w:t>HND (Higher National Diploma) Upper Credit</w:t>
      </w:r>
    </w:p>
    <w:p w14:paraId="4CC835F1" w14:textId="498247E6" w:rsidR="00225922" w:rsidRPr="00225922" w:rsidRDefault="00225922" w:rsidP="00225922">
      <w:pPr>
        <w:tabs>
          <w:tab w:val="left" w:pos="2796"/>
        </w:tabs>
        <w:rPr>
          <w:b/>
          <w:bCs/>
          <w:sz w:val="23"/>
          <w:szCs w:val="23"/>
        </w:rPr>
      </w:pPr>
      <w:r w:rsidRPr="00225922">
        <w:rPr>
          <w:b/>
          <w:bCs/>
          <w:sz w:val="23"/>
          <w:szCs w:val="23"/>
        </w:rPr>
        <w:t>Certifications</w:t>
      </w:r>
    </w:p>
    <w:p w14:paraId="0F6D5516" w14:textId="3499F930" w:rsidR="0077509B" w:rsidRDefault="003C2285">
      <w:pPr>
        <w:pStyle w:val="ListParagraph"/>
        <w:numPr>
          <w:ilvl w:val="0"/>
          <w:numId w:val="4"/>
        </w:numPr>
        <w:spacing w:after="0"/>
        <w:ind w:left="288" w:hanging="288"/>
      </w:pPr>
      <w:r>
        <w:t>HND Certificate</w:t>
      </w:r>
    </w:p>
    <w:p w14:paraId="2B61D97A" w14:textId="4F347FAF" w:rsidR="003C2285" w:rsidRDefault="003C2285">
      <w:pPr>
        <w:pStyle w:val="ListParagraph"/>
        <w:numPr>
          <w:ilvl w:val="0"/>
          <w:numId w:val="4"/>
        </w:numPr>
        <w:spacing w:after="0"/>
        <w:ind w:left="288" w:hanging="288"/>
      </w:pPr>
      <w:r>
        <w:t xml:space="preserve">Full Stack Web </w:t>
      </w:r>
      <w:r w:rsidR="00FB2006">
        <w:t>Development Certificate</w:t>
      </w:r>
    </w:p>
    <w:p w14:paraId="76DC4088" w14:textId="7A2EF9DB" w:rsidR="00FB2006" w:rsidRDefault="00FB2006">
      <w:pPr>
        <w:pStyle w:val="ListParagraph"/>
        <w:numPr>
          <w:ilvl w:val="0"/>
          <w:numId w:val="4"/>
        </w:numPr>
        <w:spacing w:after="0"/>
        <w:ind w:left="288" w:hanging="288"/>
      </w:pPr>
      <w:r>
        <w:t>Postgraduate Degree (PGD) in view</w:t>
      </w:r>
    </w:p>
    <w:p w14:paraId="7065E82F" w14:textId="77777777" w:rsidR="0077509B" w:rsidRDefault="00000000">
      <w:pPr>
        <w:pStyle w:val="SectionHeading"/>
      </w:pPr>
      <w:r>
        <w:t>Experience</w:t>
      </w:r>
    </w:p>
    <w:p w14:paraId="238A1C1B" w14:textId="77777777" w:rsidR="00E85ACD" w:rsidRDefault="00E85ACD">
      <w:pPr>
        <w:spacing w:after="0"/>
      </w:pPr>
      <w:r>
        <w:t>Full Stack Web Developer</w:t>
      </w:r>
    </w:p>
    <w:p w14:paraId="09708237" w14:textId="77777777" w:rsidR="00E85ACD" w:rsidRPr="00C7094E" w:rsidRDefault="00E85ACD" w:rsidP="00E85ACD">
      <w:pPr>
        <w:pStyle w:val="ListParagraph"/>
        <w:numPr>
          <w:ilvl w:val="0"/>
          <w:numId w:val="6"/>
        </w:numPr>
        <w:tabs>
          <w:tab w:val="left" w:pos="2796"/>
        </w:tabs>
        <w:jc w:val="both"/>
        <w:rPr>
          <w:sz w:val="20"/>
          <w:szCs w:val="20"/>
        </w:rPr>
      </w:pPr>
      <w:r w:rsidRPr="00C7094E">
        <w:rPr>
          <w:sz w:val="20"/>
          <w:szCs w:val="20"/>
        </w:rPr>
        <w:t>Helped manage fast-paced software delivery model from within complex development ecosystem.</w:t>
      </w:r>
    </w:p>
    <w:p w14:paraId="3C40387F" w14:textId="77777777" w:rsidR="00E85ACD" w:rsidRPr="00726BC8" w:rsidRDefault="00E85ACD" w:rsidP="00E85ACD">
      <w:pPr>
        <w:pStyle w:val="ListParagraph"/>
        <w:numPr>
          <w:ilvl w:val="0"/>
          <w:numId w:val="6"/>
        </w:numPr>
        <w:tabs>
          <w:tab w:val="left" w:pos="2796"/>
        </w:tabs>
        <w:jc w:val="both"/>
        <w:rPr>
          <w:sz w:val="20"/>
          <w:szCs w:val="20"/>
        </w:rPr>
      </w:pPr>
      <w:r w:rsidRPr="00726BC8">
        <w:rPr>
          <w:sz w:val="20"/>
          <w:szCs w:val="20"/>
        </w:rPr>
        <w:t>Achieved development milestones and scheduled targets.</w:t>
      </w:r>
    </w:p>
    <w:p w14:paraId="06C422AD" w14:textId="77777777" w:rsidR="00E85ACD" w:rsidRPr="00726BC8" w:rsidRDefault="00E85ACD" w:rsidP="00E85ACD">
      <w:pPr>
        <w:pStyle w:val="ListParagraph"/>
        <w:numPr>
          <w:ilvl w:val="0"/>
          <w:numId w:val="6"/>
        </w:numPr>
        <w:tabs>
          <w:tab w:val="left" w:pos="2796"/>
        </w:tabs>
        <w:jc w:val="both"/>
        <w:rPr>
          <w:sz w:val="20"/>
          <w:szCs w:val="20"/>
        </w:rPr>
      </w:pPr>
      <w:r w:rsidRPr="00726BC8">
        <w:rPr>
          <w:sz w:val="20"/>
          <w:szCs w:val="20"/>
        </w:rPr>
        <w:t>Provided technical support to clients experiencing issues with their websites.</w:t>
      </w:r>
    </w:p>
    <w:p w14:paraId="2D7305B7" w14:textId="77777777" w:rsidR="00E85ACD" w:rsidRPr="00726BC8" w:rsidRDefault="00E85ACD" w:rsidP="00E85ACD">
      <w:pPr>
        <w:pStyle w:val="ListParagraph"/>
        <w:numPr>
          <w:ilvl w:val="0"/>
          <w:numId w:val="6"/>
        </w:numPr>
        <w:tabs>
          <w:tab w:val="left" w:pos="2796"/>
        </w:tabs>
        <w:jc w:val="both"/>
        <w:rPr>
          <w:sz w:val="20"/>
          <w:szCs w:val="20"/>
        </w:rPr>
      </w:pPr>
      <w:r w:rsidRPr="00726BC8">
        <w:rPr>
          <w:sz w:val="20"/>
          <w:szCs w:val="20"/>
        </w:rPr>
        <w:lastRenderedPageBreak/>
        <w:t>Collaborated with designers to create visually appealing and user-friendly websites.</w:t>
      </w:r>
    </w:p>
    <w:p w14:paraId="30AF002B" w14:textId="77777777" w:rsidR="00E85ACD" w:rsidRPr="00726BC8" w:rsidRDefault="00E85ACD" w:rsidP="00E85ACD">
      <w:pPr>
        <w:pStyle w:val="ListParagraph"/>
        <w:numPr>
          <w:ilvl w:val="0"/>
          <w:numId w:val="6"/>
        </w:numPr>
        <w:tabs>
          <w:tab w:val="left" w:pos="2796"/>
        </w:tabs>
        <w:jc w:val="both"/>
        <w:rPr>
          <w:sz w:val="20"/>
          <w:szCs w:val="20"/>
        </w:rPr>
      </w:pPr>
      <w:r w:rsidRPr="00726BC8">
        <w:rPr>
          <w:sz w:val="20"/>
          <w:szCs w:val="20"/>
        </w:rPr>
        <w:t>Integrated third-party APIs into client websites for enhanced functionality.</w:t>
      </w:r>
    </w:p>
    <w:p w14:paraId="44A63E6C" w14:textId="77777777" w:rsidR="00E85ACD" w:rsidRPr="00726BC8" w:rsidRDefault="00E85ACD" w:rsidP="00E85ACD">
      <w:pPr>
        <w:pStyle w:val="ListParagraph"/>
        <w:numPr>
          <w:ilvl w:val="0"/>
          <w:numId w:val="6"/>
        </w:numPr>
        <w:tabs>
          <w:tab w:val="left" w:pos="2796"/>
        </w:tabs>
        <w:jc w:val="both"/>
        <w:rPr>
          <w:sz w:val="20"/>
          <w:szCs w:val="20"/>
        </w:rPr>
      </w:pPr>
      <w:r w:rsidRPr="00726BC8">
        <w:rPr>
          <w:sz w:val="20"/>
          <w:szCs w:val="20"/>
        </w:rPr>
        <w:t>Stayed up-to-date on industry trends by attending web development conferences or workshops.</w:t>
      </w:r>
    </w:p>
    <w:p w14:paraId="38B5960B" w14:textId="77777777" w:rsidR="00E85ACD" w:rsidRPr="00726BC8" w:rsidRDefault="00E85ACD" w:rsidP="00E85ACD">
      <w:pPr>
        <w:pStyle w:val="ListParagraph"/>
        <w:numPr>
          <w:ilvl w:val="0"/>
          <w:numId w:val="6"/>
        </w:numPr>
        <w:tabs>
          <w:tab w:val="left" w:pos="2796"/>
        </w:tabs>
        <w:jc w:val="both"/>
        <w:rPr>
          <w:sz w:val="20"/>
          <w:szCs w:val="20"/>
        </w:rPr>
      </w:pPr>
      <w:r w:rsidRPr="00726BC8">
        <w:rPr>
          <w:sz w:val="20"/>
          <w:szCs w:val="20"/>
        </w:rPr>
        <w:t>Conducted regular website maintenance, updates, and backups.</w:t>
      </w:r>
    </w:p>
    <w:p w14:paraId="2949F18C" w14:textId="77777777" w:rsidR="00E85ACD" w:rsidRPr="00726BC8" w:rsidRDefault="00E85ACD" w:rsidP="00E85ACD">
      <w:pPr>
        <w:pStyle w:val="ListParagraph"/>
        <w:numPr>
          <w:ilvl w:val="0"/>
          <w:numId w:val="6"/>
        </w:numPr>
        <w:tabs>
          <w:tab w:val="left" w:pos="2796"/>
        </w:tabs>
        <w:jc w:val="both"/>
        <w:rPr>
          <w:sz w:val="20"/>
          <w:szCs w:val="20"/>
        </w:rPr>
      </w:pPr>
      <w:r w:rsidRPr="00726BC8">
        <w:rPr>
          <w:sz w:val="20"/>
          <w:szCs w:val="20"/>
        </w:rPr>
        <w:t>Developed responsive websites using Html, CSS, React.js, TypeScript, and JavaScript.</w:t>
      </w:r>
    </w:p>
    <w:p w14:paraId="14C461A0" w14:textId="77777777" w:rsidR="00E85ACD" w:rsidRPr="00726BC8" w:rsidRDefault="00E85ACD" w:rsidP="00E85ACD">
      <w:pPr>
        <w:pStyle w:val="ListParagraph"/>
        <w:numPr>
          <w:ilvl w:val="0"/>
          <w:numId w:val="6"/>
        </w:numPr>
        <w:tabs>
          <w:tab w:val="left" w:pos="2796"/>
        </w:tabs>
        <w:jc w:val="both"/>
        <w:rPr>
          <w:sz w:val="20"/>
          <w:szCs w:val="20"/>
        </w:rPr>
      </w:pPr>
      <w:r w:rsidRPr="00726BC8">
        <w:rPr>
          <w:sz w:val="20"/>
          <w:szCs w:val="20"/>
        </w:rPr>
        <w:t>Designed database structures for web applications using SQL or NoSQL databases.</w:t>
      </w:r>
    </w:p>
    <w:p w14:paraId="4CE201D4" w14:textId="77777777" w:rsidR="00E85ACD" w:rsidRPr="00726BC8" w:rsidRDefault="00E85ACD" w:rsidP="00E85ACD">
      <w:pPr>
        <w:pStyle w:val="ListParagraph"/>
        <w:numPr>
          <w:ilvl w:val="0"/>
          <w:numId w:val="7"/>
        </w:numPr>
        <w:tabs>
          <w:tab w:val="left" w:pos="2796"/>
        </w:tabs>
        <w:jc w:val="both"/>
        <w:rPr>
          <w:sz w:val="20"/>
          <w:szCs w:val="20"/>
        </w:rPr>
      </w:pPr>
      <w:r w:rsidRPr="00726BC8">
        <w:rPr>
          <w:sz w:val="20"/>
          <w:szCs w:val="20"/>
        </w:rPr>
        <w:t>Ensured cross-browser compatibility of websites on various platforms.</w:t>
      </w:r>
    </w:p>
    <w:p w14:paraId="156CFF87" w14:textId="77777777" w:rsidR="00E85ACD" w:rsidRPr="00726BC8" w:rsidRDefault="00E85ACD" w:rsidP="00E85ACD">
      <w:pPr>
        <w:pStyle w:val="ListParagraph"/>
        <w:numPr>
          <w:ilvl w:val="0"/>
          <w:numId w:val="7"/>
        </w:numPr>
        <w:tabs>
          <w:tab w:val="left" w:pos="2796"/>
        </w:tabs>
        <w:jc w:val="both"/>
        <w:rPr>
          <w:sz w:val="20"/>
          <w:szCs w:val="20"/>
        </w:rPr>
      </w:pPr>
      <w:r w:rsidRPr="00726BC8">
        <w:rPr>
          <w:sz w:val="20"/>
          <w:szCs w:val="20"/>
        </w:rPr>
        <w:t>Adapted websites to match changing user preferences and client demands with regular updates.</w:t>
      </w:r>
    </w:p>
    <w:p w14:paraId="1193ABE6" w14:textId="77777777" w:rsidR="00E85ACD" w:rsidRPr="00726BC8" w:rsidRDefault="00E85ACD" w:rsidP="00E85ACD">
      <w:pPr>
        <w:pStyle w:val="ListParagraph"/>
        <w:numPr>
          <w:ilvl w:val="0"/>
          <w:numId w:val="7"/>
        </w:numPr>
        <w:tabs>
          <w:tab w:val="left" w:pos="2796"/>
        </w:tabs>
        <w:jc w:val="both"/>
        <w:rPr>
          <w:sz w:val="20"/>
          <w:szCs w:val="20"/>
        </w:rPr>
      </w:pPr>
      <w:r w:rsidRPr="00726BC8">
        <w:rPr>
          <w:sz w:val="20"/>
          <w:szCs w:val="20"/>
        </w:rPr>
        <w:t>Created innovative designs with use of programming languages.</w:t>
      </w:r>
    </w:p>
    <w:p w14:paraId="69363F77" w14:textId="77777777" w:rsidR="00E85ACD" w:rsidRPr="00726BC8" w:rsidRDefault="00E85ACD" w:rsidP="00E85ACD">
      <w:pPr>
        <w:pStyle w:val="ListParagraph"/>
        <w:numPr>
          <w:ilvl w:val="0"/>
          <w:numId w:val="7"/>
        </w:numPr>
        <w:tabs>
          <w:tab w:val="left" w:pos="2796"/>
        </w:tabs>
        <w:jc w:val="both"/>
        <w:rPr>
          <w:sz w:val="20"/>
          <w:szCs w:val="20"/>
        </w:rPr>
      </w:pPr>
      <w:r w:rsidRPr="00726BC8">
        <w:rPr>
          <w:sz w:val="20"/>
          <w:szCs w:val="20"/>
        </w:rPr>
        <w:t>Enhanced websites and applications by developing robust databases.</w:t>
      </w:r>
    </w:p>
    <w:p w14:paraId="612D98D0" w14:textId="77777777" w:rsidR="00E85ACD" w:rsidRPr="00726BC8" w:rsidRDefault="00E85ACD" w:rsidP="00E85ACD">
      <w:pPr>
        <w:pStyle w:val="ListParagraph"/>
        <w:numPr>
          <w:ilvl w:val="0"/>
          <w:numId w:val="7"/>
        </w:numPr>
        <w:tabs>
          <w:tab w:val="left" w:pos="2796"/>
        </w:tabs>
        <w:jc w:val="both"/>
        <w:rPr>
          <w:sz w:val="20"/>
          <w:szCs w:val="20"/>
        </w:rPr>
      </w:pPr>
      <w:r w:rsidRPr="00726BC8">
        <w:rPr>
          <w:sz w:val="20"/>
          <w:szCs w:val="20"/>
        </w:rPr>
        <w:t>Produced high-quality, clean code for client projects.</w:t>
      </w:r>
    </w:p>
    <w:p w14:paraId="2D4C4293" w14:textId="77777777" w:rsidR="00E85ACD" w:rsidRDefault="00E85ACD" w:rsidP="00E85ACD">
      <w:pPr>
        <w:pStyle w:val="ListParagraph"/>
        <w:tabs>
          <w:tab w:val="left" w:pos="2796"/>
        </w:tabs>
        <w:ind w:left="0"/>
        <w:rPr>
          <w:b/>
          <w:bCs/>
          <w:sz w:val="28"/>
          <w:szCs w:val="28"/>
        </w:rPr>
      </w:pPr>
    </w:p>
    <w:p w14:paraId="7B6B00A5" w14:textId="4724AC49" w:rsidR="00F237A5" w:rsidRPr="000361A8" w:rsidRDefault="00F237A5" w:rsidP="00F237A5">
      <w:pPr>
        <w:pStyle w:val="ListParagraph"/>
        <w:tabs>
          <w:tab w:val="left" w:pos="2796"/>
        </w:tabs>
        <w:ind w:left="0"/>
        <w:rPr>
          <w:b/>
          <w:bCs/>
          <w:sz w:val="20"/>
          <w:szCs w:val="20"/>
        </w:rPr>
      </w:pPr>
      <w:r w:rsidRPr="000361A8">
        <w:rPr>
          <w:b/>
          <w:bCs/>
          <w:sz w:val="20"/>
          <w:szCs w:val="20"/>
        </w:rPr>
        <w:t xml:space="preserve">     </w:t>
      </w:r>
      <w:r w:rsidRPr="000361A8">
        <w:rPr>
          <w:b/>
          <w:bCs/>
          <w:sz w:val="20"/>
          <w:szCs w:val="20"/>
        </w:rPr>
        <w:t>Front-End Developer                             2022 – 2023</w:t>
      </w:r>
    </w:p>
    <w:p w14:paraId="5304B7F8" w14:textId="77777777" w:rsidR="00F237A5" w:rsidRPr="000361A8" w:rsidRDefault="00F237A5" w:rsidP="00F237A5">
      <w:p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0361A8">
        <w:rPr>
          <w:b/>
          <w:bCs/>
          <w:sz w:val="20"/>
          <w:szCs w:val="20"/>
        </w:rPr>
        <w:t>Integrated Oasis ICT Services</w:t>
      </w:r>
    </w:p>
    <w:p w14:paraId="77129303" w14:textId="29D3ACC8" w:rsidR="00F237A5" w:rsidRPr="000361A8" w:rsidRDefault="00F237A5" w:rsidP="00F237A5">
      <w:p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0361A8">
        <w:rPr>
          <w:sz w:val="20"/>
          <w:szCs w:val="20"/>
        </w:rPr>
        <w:t>As a front-end developer, I worked as a team and help to developed user interface roles with the tools like HTML</w:t>
      </w:r>
      <w:r w:rsidR="00662902">
        <w:rPr>
          <w:sz w:val="20"/>
          <w:szCs w:val="20"/>
        </w:rPr>
        <w:t>5</w:t>
      </w:r>
      <w:r w:rsidRPr="000361A8">
        <w:rPr>
          <w:sz w:val="20"/>
          <w:szCs w:val="20"/>
        </w:rPr>
        <w:t>, CSS, SASS, React.js, TypeScript and JavaScript. Looking for freelance and full-time jobs.</w:t>
      </w:r>
    </w:p>
    <w:p w14:paraId="1E9EC5D7" w14:textId="77777777" w:rsidR="00F237A5" w:rsidRPr="000361A8" w:rsidRDefault="00F237A5" w:rsidP="00F237A5">
      <w:pPr>
        <w:tabs>
          <w:tab w:val="left" w:pos="2796"/>
        </w:tabs>
        <w:spacing w:line="240" w:lineRule="auto"/>
        <w:rPr>
          <w:sz w:val="20"/>
          <w:szCs w:val="20"/>
        </w:rPr>
      </w:pPr>
      <w:r w:rsidRPr="000361A8">
        <w:rPr>
          <w:b/>
          <w:bCs/>
          <w:sz w:val="20"/>
          <w:szCs w:val="20"/>
        </w:rPr>
        <w:t xml:space="preserve">Back-End Developer                           </w:t>
      </w:r>
      <w:r w:rsidRPr="000361A8">
        <w:rPr>
          <w:sz w:val="20"/>
          <w:szCs w:val="20"/>
        </w:rPr>
        <w:t>12/02/2023 – 22/04/2025</w:t>
      </w:r>
    </w:p>
    <w:p w14:paraId="4C188460" w14:textId="0BF502DC" w:rsidR="00F237A5" w:rsidRPr="000361A8" w:rsidRDefault="00F237A5" w:rsidP="00F237A5">
      <w:pPr>
        <w:tabs>
          <w:tab w:val="left" w:pos="2796"/>
        </w:tabs>
        <w:spacing w:line="240" w:lineRule="auto"/>
        <w:rPr>
          <w:b/>
          <w:bCs/>
          <w:sz w:val="20"/>
          <w:szCs w:val="20"/>
          <w:u w:val="single"/>
        </w:rPr>
      </w:pPr>
      <w:r w:rsidRPr="000361A8">
        <w:rPr>
          <w:b/>
          <w:bCs/>
          <w:sz w:val="20"/>
          <w:szCs w:val="20"/>
          <w:u w:val="single"/>
        </w:rPr>
        <w:t xml:space="preserve">Dusoft Resources Enterprise:            </w:t>
      </w:r>
    </w:p>
    <w:p w14:paraId="0560F211" w14:textId="0ABC5DBB" w:rsidR="00F237A5" w:rsidRPr="000361A8" w:rsidRDefault="00F237A5" w:rsidP="00F237A5">
      <w:pPr>
        <w:tabs>
          <w:tab w:val="left" w:pos="2796"/>
        </w:tabs>
        <w:spacing w:line="240" w:lineRule="auto"/>
        <w:rPr>
          <w:sz w:val="20"/>
          <w:szCs w:val="20"/>
        </w:rPr>
      </w:pPr>
      <w:r w:rsidRPr="000361A8">
        <w:rPr>
          <w:sz w:val="20"/>
          <w:szCs w:val="20"/>
        </w:rPr>
        <w:t>Rivers state, Port Harcourt City, 28 Mbonu street, D-line.</w:t>
      </w:r>
    </w:p>
    <w:p w14:paraId="639B2459" w14:textId="77777777" w:rsidR="00F237A5" w:rsidRPr="000361A8" w:rsidRDefault="00F237A5" w:rsidP="00F237A5">
      <w:pPr>
        <w:tabs>
          <w:tab w:val="left" w:pos="2796"/>
        </w:tabs>
        <w:spacing w:line="240" w:lineRule="auto"/>
        <w:rPr>
          <w:sz w:val="20"/>
          <w:szCs w:val="20"/>
        </w:rPr>
      </w:pPr>
      <w:r w:rsidRPr="000361A8">
        <w:rPr>
          <w:sz w:val="20"/>
          <w:szCs w:val="20"/>
        </w:rPr>
        <w:t>I played a role of implementation of business logic using Node.js and Express framework, Python, and Django library.</w:t>
      </w:r>
    </w:p>
    <w:p w14:paraId="51CE637E" w14:textId="77777777" w:rsidR="00F237A5" w:rsidRPr="000361A8" w:rsidRDefault="00F237A5" w:rsidP="00F237A5">
      <w:pPr>
        <w:tabs>
          <w:tab w:val="left" w:pos="2796"/>
        </w:tabs>
        <w:spacing w:line="240" w:lineRule="auto"/>
        <w:rPr>
          <w:b/>
          <w:bCs/>
          <w:sz w:val="20"/>
          <w:szCs w:val="20"/>
          <w:u w:val="single"/>
        </w:rPr>
      </w:pPr>
      <w:r w:rsidRPr="000361A8">
        <w:rPr>
          <w:b/>
          <w:bCs/>
          <w:sz w:val="20"/>
          <w:szCs w:val="20"/>
          <w:u w:val="single"/>
        </w:rPr>
        <w:t>Skills</w:t>
      </w:r>
    </w:p>
    <w:p w14:paraId="20E975B8" w14:textId="6041260A" w:rsidR="00F237A5" w:rsidRPr="000361A8" w:rsidRDefault="00F237A5" w:rsidP="00F237A5">
      <w:p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0361A8">
        <w:rPr>
          <w:b/>
          <w:bCs/>
          <w:sz w:val="20"/>
          <w:szCs w:val="20"/>
        </w:rPr>
        <w:t xml:space="preserve">Front-end System: </w:t>
      </w:r>
      <w:r w:rsidR="00DF3A9F" w:rsidRPr="000361A8">
        <w:rPr>
          <w:b/>
          <w:bCs/>
          <w:sz w:val="20"/>
          <w:szCs w:val="20"/>
        </w:rPr>
        <w:t xml:space="preserve"> </w:t>
      </w:r>
      <w:r w:rsidRPr="000361A8">
        <w:rPr>
          <w:sz w:val="20"/>
          <w:szCs w:val="20"/>
        </w:rPr>
        <w:t xml:space="preserve">HTML, CSS, SASS, React.js, TypeScript and JavaScript. </w:t>
      </w:r>
    </w:p>
    <w:p w14:paraId="754A32BA" w14:textId="0366F8D7" w:rsidR="00F237A5" w:rsidRPr="000361A8" w:rsidRDefault="00F237A5" w:rsidP="00F237A5">
      <w:p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0361A8">
        <w:rPr>
          <w:b/>
          <w:bCs/>
          <w:sz w:val="20"/>
          <w:szCs w:val="20"/>
        </w:rPr>
        <w:t>Remix:</w:t>
      </w:r>
      <w:r w:rsidR="00DF3A9F" w:rsidRPr="000361A8">
        <w:rPr>
          <w:b/>
          <w:bCs/>
          <w:sz w:val="20"/>
          <w:szCs w:val="20"/>
        </w:rPr>
        <w:t xml:space="preserve">    </w:t>
      </w:r>
      <w:r w:rsidRPr="000361A8">
        <w:rPr>
          <w:sz w:val="20"/>
          <w:szCs w:val="20"/>
        </w:rPr>
        <w:t xml:space="preserve">Next.js. </w:t>
      </w:r>
    </w:p>
    <w:p w14:paraId="36658162" w14:textId="60582F81" w:rsidR="00F237A5" w:rsidRPr="000361A8" w:rsidRDefault="00F237A5" w:rsidP="00F237A5">
      <w:pPr>
        <w:tabs>
          <w:tab w:val="left" w:pos="2796"/>
        </w:tabs>
        <w:spacing w:line="240" w:lineRule="auto"/>
        <w:rPr>
          <w:b/>
          <w:bCs/>
          <w:sz w:val="20"/>
          <w:szCs w:val="20"/>
          <w:u w:val="single"/>
        </w:rPr>
      </w:pPr>
      <w:r w:rsidRPr="000361A8">
        <w:rPr>
          <w:b/>
          <w:bCs/>
          <w:sz w:val="20"/>
          <w:szCs w:val="20"/>
        </w:rPr>
        <w:t>Back-end System:</w:t>
      </w:r>
      <w:r w:rsidR="00DF3A9F" w:rsidRPr="000361A8">
        <w:rPr>
          <w:b/>
          <w:bCs/>
          <w:sz w:val="20"/>
          <w:szCs w:val="20"/>
        </w:rPr>
        <w:t xml:space="preserve"> </w:t>
      </w:r>
      <w:r w:rsidR="00DF3A9F" w:rsidRPr="000361A8">
        <w:rPr>
          <w:sz w:val="20"/>
          <w:szCs w:val="20"/>
        </w:rPr>
        <w:t xml:space="preserve">   </w:t>
      </w:r>
      <w:r w:rsidRPr="000361A8">
        <w:rPr>
          <w:sz w:val="20"/>
          <w:szCs w:val="20"/>
        </w:rPr>
        <w:t>Node.js, Python, Django, MySQL, PostgreSQL, and MongoDB.</w:t>
      </w:r>
    </w:p>
    <w:p w14:paraId="6FF0A862" w14:textId="761D0600" w:rsidR="00F237A5" w:rsidRPr="000361A8" w:rsidRDefault="00F237A5" w:rsidP="00F237A5">
      <w:pPr>
        <w:tabs>
          <w:tab w:val="left" w:pos="2796"/>
        </w:tabs>
        <w:spacing w:line="240" w:lineRule="auto"/>
        <w:rPr>
          <w:sz w:val="20"/>
          <w:szCs w:val="20"/>
        </w:rPr>
      </w:pPr>
      <w:r w:rsidRPr="000361A8">
        <w:rPr>
          <w:b/>
          <w:bCs/>
          <w:sz w:val="20"/>
          <w:szCs w:val="20"/>
        </w:rPr>
        <w:t xml:space="preserve">Version Control System: </w:t>
      </w:r>
      <w:r w:rsidR="00DF3A9F" w:rsidRPr="000361A8">
        <w:rPr>
          <w:b/>
          <w:bCs/>
          <w:sz w:val="20"/>
          <w:szCs w:val="20"/>
        </w:rPr>
        <w:t xml:space="preserve">   </w:t>
      </w:r>
      <w:r w:rsidRPr="000361A8">
        <w:rPr>
          <w:sz w:val="20"/>
          <w:szCs w:val="20"/>
        </w:rPr>
        <w:t>Git</w:t>
      </w:r>
    </w:p>
    <w:p w14:paraId="64FAA6DC" w14:textId="77777777" w:rsidR="00DF3A9F" w:rsidRPr="000361A8" w:rsidRDefault="00DF3A9F" w:rsidP="00DF3A9F">
      <w:p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0361A8">
        <w:rPr>
          <w:b/>
          <w:bCs/>
          <w:sz w:val="20"/>
          <w:szCs w:val="20"/>
        </w:rPr>
        <w:t xml:space="preserve">Architecture Design: </w:t>
      </w:r>
      <w:r w:rsidRPr="000361A8">
        <w:rPr>
          <w:b/>
          <w:bCs/>
          <w:sz w:val="20"/>
          <w:szCs w:val="20"/>
        </w:rPr>
        <w:t xml:space="preserve">   </w:t>
      </w:r>
      <w:r w:rsidRPr="000361A8">
        <w:rPr>
          <w:sz w:val="20"/>
          <w:szCs w:val="20"/>
        </w:rPr>
        <w:t>Responsive Web Design</w:t>
      </w:r>
    </w:p>
    <w:p w14:paraId="5154F245" w14:textId="35E673F1" w:rsidR="00DF3A9F" w:rsidRPr="000361A8" w:rsidRDefault="00DF3A9F" w:rsidP="00DF3A9F">
      <w:p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0361A8">
        <w:rPr>
          <w:b/>
          <w:bCs/>
          <w:sz w:val="20"/>
          <w:szCs w:val="20"/>
          <w:u w:val="single"/>
        </w:rPr>
        <w:t>References</w:t>
      </w:r>
    </w:p>
    <w:p w14:paraId="42DF1270" w14:textId="77777777" w:rsidR="00DF3A9F" w:rsidRPr="000361A8" w:rsidRDefault="00DF3A9F" w:rsidP="00DF3A9F">
      <w:pPr>
        <w:tabs>
          <w:tab w:val="left" w:pos="2796"/>
        </w:tabs>
        <w:spacing w:line="240" w:lineRule="auto"/>
        <w:rPr>
          <w:sz w:val="20"/>
          <w:szCs w:val="20"/>
        </w:rPr>
      </w:pPr>
      <w:r w:rsidRPr="000361A8">
        <w:rPr>
          <w:sz w:val="20"/>
          <w:szCs w:val="20"/>
        </w:rPr>
        <w:t>Sir Prince Onyemachi - Federal Polytechnic Nekede, Owerri</w:t>
      </w:r>
    </w:p>
    <w:p w14:paraId="02D33692" w14:textId="6EE2E5C8" w:rsidR="00DF3A9F" w:rsidRPr="000361A8" w:rsidRDefault="00DF3A9F" w:rsidP="00DF3A9F">
      <w:pPr>
        <w:tabs>
          <w:tab w:val="left" w:pos="2796"/>
        </w:tabs>
        <w:spacing w:line="240" w:lineRule="auto"/>
        <w:rPr>
          <w:sz w:val="20"/>
          <w:szCs w:val="20"/>
        </w:rPr>
      </w:pPr>
      <w:r w:rsidRPr="000361A8">
        <w:rPr>
          <w:sz w:val="20"/>
          <w:szCs w:val="20"/>
        </w:rPr>
        <w:t>Co-ordinator                 0</w:t>
      </w:r>
      <w:r w:rsidR="00B139ED">
        <w:rPr>
          <w:sz w:val="20"/>
          <w:szCs w:val="20"/>
        </w:rPr>
        <w:t>8124253772</w:t>
      </w:r>
      <w:r w:rsidRPr="000361A8">
        <w:rPr>
          <w:sz w:val="20"/>
          <w:szCs w:val="20"/>
        </w:rPr>
        <w:t>.</w:t>
      </w:r>
    </w:p>
    <w:p w14:paraId="7BE13762" w14:textId="77777777" w:rsidR="00DF3A9F" w:rsidRPr="000361A8" w:rsidRDefault="00DF3A9F" w:rsidP="00DF3A9F">
      <w:pPr>
        <w:tabs>
          <w:tab w:val="left" w:pos="2796"/>
        </w:tabs>
        <w:spacing w:line="240" w:lineRule="auto"/>
        <w:rPr>
          <w:sz w:val="20"/>
          <w:szCs w:val="20"/>
        </w:rPr>
      </w:pPr>
      <w:r w:rsidRPr="000361A8">
        <w:rPr>
          <w:sz w:val="20"/>
          <w:szCs w:val="20"/>
        </w:rPr>
        <w:t>Mr. Jean Claude Wabilla - Integrated Oasis Information Technology</w:t>
      </w:r>
    </w:p>
    <w:p w14:paraId="0A169B3A" w14:textId="77777777" w:rsidR="00DF3A9F" w:rsidRPr="000361A8" w:rsidRDefault="00DF3A9F" w:rsidP="00DF3A9F">
      <w:pPr>
        <w:tabs>
          <w:tab w:val="left" w:pos="2796"/>
        </w:tabs>
        <w:spacing w:line="240" w:lineRule="auto"/>
        <w:rPr>
          <w:sz w:val="20"/>
          <w:szCs w:val="20"/>
        </w:rPr>
      </w:pPr>
      <w:r w:rsidRPr="000361A8">
        <w:rPr>
          <w:sz w:val="20"/>
          <w:szCs w:val="20"/>
        </w:rPr>
        <w:t>Director</w:t>
      </w:r>
    </w:p>
    <w:p w14:paraId="204DA46A" w14:textId="77777777" w:rsidR="00DF3A9F" w:rsidRPr="000361A8" w:rsidRDefault="00DF3A9F" w:rsidP="00DF3A9F">
      <w:pPr>
        <w:tabs>
          <w:tab w:val="left" w:pos="2796"/>
        </w:tabs>
        <w:spacing w:line="240" w:lineRule="auto"/>
        <w:rPr>
          <w:sz w:val="20"/>
          <w:szCs w:val="20"/>
        </w:rPr>
      </w:pPr>
      <w:hyperlink r:id="rId10" w:history="1">
        <w:r w:rsidRPr="000361A8">
          <w:rPr>
            <w:rStyle w:val="Hyperlink"/>
            <w:sz w:val="20"/>
            <w:szCs w:val="20"/>
          </w:rPr>
          <w:t>engrjc4u@yahoo.com</w:t>
        </w:r>
      </w:hyperlink>
      <w:r w:rsidRPr="000361A8">
        <w:rPr>
          <w:sz w:val="20"/>
          <w:szCs w:val="20"/>
        </w:rPr>
        <w:t xml:space="preserve">  08036061366</w:t>
      </w:r>
    </w:p>
    <w:p w14:paraId="009B60D8" w14:textId="7FD7C6D5" w:rsidR="00B139ED" w:rsidRPr="000325D9" w:rsidRDefault="00B139ED" w:rsidP="00B139ED">
      <w:p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0325D9">
        <w:rPr>
          <w:b/>
          <w:bCs/>
          <w:sz w:val="20"/>
          <w:szCs w:val="20"/>
        </w:rPr>
        <w:t>Languages</w:t>
      </w:r>
      <w:r w:rsidR="000325D9" w:rsidRPr="000325D9">
        <w:rPr>
          <w:b/>
          <w:bCs/>
          <w:sz w:val="20"/>
          <w:szCs w:val="20"/>
        </w:rPr>
        <w:t>:</w:t>
      </w:r>
      <w:r w:rsidR="000325D9">
        <w:rPr>
          <w:b/>
          <w:bCs/>
          <w:sz w:val="20"/>
          <w:szCs w:val="20"/>
        </w:rPr>
        <w:t xml:space="preserve">   </w:t>
      </w:r>
      <w:r w:rsidRPr="00034696">
        <w:rPr>
          <w:color w:val="675E47" w:themeColor="text2"/>
          <w:sz w:val="20"/>
          <w:szCs w:val="20"/>
        </w:rPr>
        <w:t>English, Pidgin English and Efik</w:t>
      </w:r>
    </w:p>
    <w:p w14:paraId="78E69A40" w14:textId="27BAB400" w:rsidR="00B139ED" w:rsidRPr="00AE1C15" w:rsidRDefault="00B139ED" w:rsidP="00B139ED">
      <w:p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AE1C15">
        <w:rPr>
          <w:b/>
          <w:bCs/>
          <w:sz w:val="20"/>
          <w:szCs w:val="20"/>
        </w:rPr>
        <w:lastRenderedPageBreak/>
        <w:t>Gender</w:t>
      </w:r>
      <w:r w:rsidR="00AE1C15" w:rsidRPr="00AE1C15">
        <w:rPr>
          <w:b/>
          <w:bCs/>
          <w:sz w:val="20"/>
          <w:szCs w:val="20"/>
        </w:rPr>
        <w:t>:</w:t>
      </w:r>
      <w:r w:rsidR="00AE1C15">
        <w:rPr>
          <w:b/>
          <w:bCs/>
          <w:sz w:val="20"/>
          <w:szCs w:val="20"/>
        </w:rPr>
        <w:t xml:space="preserve">    </w:t>
      </w:r>
      <w:r w:rsidRPr="00B139ED">
        <w:rPr>
          <w:sz w:val="20"/>
          <w:szCs w:val="20"/>
        </w:rPr>
        <w:t>Male</w:t>
      </w:r>
    </w:p>
    <w:p w14:paraId="5F2D7C82" w14:textId="7F5206ED" w:rsidR="00B139ED" w:rsidRPr="00AE1C15" w:rsidRDefault="00B139ED" w:rsidP="00B139ED">
      <w:p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AE1C15">
        <w:rPr>
          <w:b/>
          <w:bCs/>
          <w:sz w:val="20"/>
          <w:szCs w:val="20"/>
        </w:rPr>
        <w:t>Nationality</w:t>
      </w:r>
      <w:r w:rsidR="00AE1C15" w:rsidRPr="00AE1C15">
        <w:rPr>
          <w:b/>
          <w:bCs/>
          <w:sz w:val="20"/>
          <w:szCs w:val="20"/>
        </w:rPr>
        <w:t>:</w:t>
      </w:r>
      <w:r w:rsidR="00AE1C15">
        <w:rPr>
          <w:b/>
          <w:bCs/>
          <w:sz w:val="20"/>
          <w:szCs w:val="20"/>
        </w:rPr>
        <w:t xml:space="preserve">   </w:t>
      </w:r>
      <w:r w:rsidRPr="00B139ED">
        <w:rPr>
          <w:sz w:val="20"/>
          <w:szCs w:val="20"/>
        </w:rPr>
        <w:t>Nigerian</w:t>
      </w:r>
    </w:p>
    <w:p w14:paraId="6F0E67E2" w14:textId="77777777" w:rsidR="00B139ED" w:rsidRPr="00B139ED" w:rsidRDefault="00B139ED" w:rsidP="00B139ED">
      <w:p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B139ED">
        <w:rPr>
          <w:b/>
          <w:bCs/>
          <w:sz w:val="20"/>
          <w:szCs w:val="20"/>
        </w:rPr>
        <w:t>PROJECTS</w:t>
      </w:r>
    </w:p>
    <w:p w14:paraId="16B42F15" w14:textId="77777777" w:rsidR="00B139ED" w:rsidRPr="00B139ED" w:rsidRDefault="00B139ED" w:rsidP="00B139ED">
      <w:pPr>
        <w:pStyle w:val="ListParagraph"/>
        <w:numPr>
          <w:ilvl w:val="0"/>
          <w:numId w:val="8"/>
        </w:numPr>
        <w:tabs>
          <w:tab w:val="left" w:pos="2796"/>
        </w:tabs>
        <w:jc w:val="both"/>
        <w:rPr>
          <w:sz w:val="20"/>
          <w:szCs w:val="20"/>
        </w:rPr>
      </w:pPr>
      <w:r w:rsidRPr="00B139ED">
        <w:rPr>
          <w:sz w:val="20"/>
          <w:szCs w:val="20"/>
        </w:rPr>
        <w:t>Portfolio Website</w:t>
      </w:r>
    </w:p>
    <w:p w14:paraId="197EF459" w14:textId="611F7E19" w:rsidR="00B139ED" w:rsidRPr="00B139ED" w:rsidRDefault="00B139ED" w:rsidP="00B139ED">
      <w:pPr>
        <w:pStyle w:val="ListParagraph"/>
        <w:numPr>
          <w:ilvl w:val="0"/>
          <w:numId w:val="8"/>
        </w:numPr>
        <w:tabs>
          <w:tab w:val="left" w:pos="2796"/>
        </w:tabs>
        <w:jc w:val="both"/>
        <w:rPr>
          <w:sz w:val="20"/>
          <w:szCs w:val="20"/>
        </w:rPr>
      </w:pPr>
      <w:r w:rsidRPr="00B139ED">
        <w:rPr>
          <w:sz w:val="20"/>
          <w:szCs w:val="20"/>
        </w:rPr>
        <w:t>Property and Home</w:t>
      </w:r>
      <w:r w:rsidR="00622CE5">
        <w:rPr>
          <w:sz w:val="20"/>
          <w:szCs w:val="20"/>
        </w:rPr>
        <w:t xml:space="preserve"> Leasing/</w:t>
      </w:r>
      <w:r w:rsidRPr="00B139ED">
        <w:rPr>
          <w:sz w:val="20"/>
          <w:szCs w:val="20"/>
        </w:rPr>
        <w:t>Renting</w:t>
      </w:r>
    </w:p>
    <w:p w14:paraId="3670CB41" w14:textId="77777777" w:rsidR="00B139ED" w:rsidRPr="00B139ED" w:rsidRDefault="00B139ED" w:rsidP="00B139ED">
      <w:pPr>
        <w:tabs>
          <w:tab w:val="left" w:pos="2796"/>
        </w:tabs>
        <w:spacing w:line="240" w:lineRule="auto"/>
        <w:rPr>
          <w:b/>
          <w:bCs/>
          <w:sz w:val="20"/>
          <w:szCs w:val="20"/>
          <w:u w:val="single"/>
        </w:rPr>
      </w:pPr>
      <w:r w:rsidRPr="00B139ED">
        <w:rPr>
          <w:b/>
          <w:bCs/>
          <w:sz w:val="20"/>
          <w:szCs w:val="20"/>
          <w:u w:val="single"/>
        </w:rPr>
        <w:t>INTERESTS</w:t>
      </w:r>
    </w:p>
    <w:p w14:paraId="20325D0C" w14:textId="77777777" w:rsidR="00B139ED" w:rsidRPr="00B139ED" w:rsidRDefault="00B139ED" w:rsidP="00B139ED">
      <w:pPr>
        <w:pStyle w:val="ListParagraph"/>
        <w:numPr>
          <w:ilvl w:val="0"/>
          <w:numId w:val="9"/>
        </w:numPr>
        <w:tabs>
          <w:tab w:val="left" w:pos="2796"/>
        </w:tabs>
        <w:jc w:val="both"/>
        <w:rPr>
          <w:sz w:val="20"/>
          <w:szCs w:val="20"/>
        </w:rPr>
      </w:pPr>
      <w:r w:rsidRPr="00B139ED">
        <w:rPr>
          <w:sz w:val="20"/>
          <w:szCs w:val="20"/>
        </w:rPr>
        <w:t>Website and Mobile Application Development</w:t>
      </w:r>
    </w:p>
    <w:p w14:paraId="4728666F" w14:textId="77777777" w:rsidR="00B139ED" w:rsidRPr="00B139ED" w:rsidRDefault="00B139ED" w:rsidP="00B139ED">
      <w:pPr>
        <w:pStyle w:val="ListParagraph"/>
        <w:numPr>
          <w:ilvl w:val="0"/>
          <w:numId w:val="9"/>
        </w:numPr>
        <w:tabs>
          <w:tab w:val="left" w:pos="2796"/>
        </w:tabs>
        <w:jc w:val="both"/>
        <w:rPr>
          <w:sz w:val="20"/>
          <w:szCs w:val="20"/>
        </w:rPr>
      </w:pPr>
      <w:r w:rsidRPr="00B139ED">
        <w:rPr>
          <w:sz w:val="20"/>
          <w:szCs w:val="20"/>
        </w:rPr>
        <w:t xml:space="preserve">Artificial Intelligence </w:t>
      </w:r>
    </w:p>
    <w:p w14:paraId="73EE7854" w14:textId="77777777" w:rsidR="00B139ED" w:rsidRPr="00B139ED" w:rsidRDefault="00B139ED" w:rsidP="00B139ED">
      <w:pPr>
        <w:pStyle w:val="ListParagraph"/>
        <w:numPr>
          <w:ilvl w:val="0"/>
          <w:numId w:val="9"/>
        </w:numPr>
        <w:tabs>
          <w:tab w:val="left" w:pos="2796"/>
        </w:tabs>
        <w:jc w:val="both"/>
        <w:rPr>
          <w:sz w:val="20"/>
          <w:szCs w:val="20"/>
        </w:rPr>
      </w:pPr>
      <w:r w:rsidRPr="00B139ED">
        <w:rPr>
          <w:sz w:val="20"/>
          <w:szCs w:val="20"/>
        </w:rPr>
        <w:t>Machine Learning and Data Science</w:t>
      </w:r>
    </w:p>
    <w:p w14:paraId="1E8B1DB6" w14:textId="77777777" w:rsidR="00B139ED" w:rsidRPr="00B139ED" w:rsidRDefault="00B139ED" w:rsidP="00B139ED">
      <w:pPr>
        <w:pStyle w:val="ListParagraph"/>
        <w:numPr>
          <w:ilvl w:val="0"/>
          <w:numId w:val="9"/>
        </w:numPr>
        <w:tabs>
          <w:tab w:val="left" w:pos="2796"/>
        </w:tabs>
        <w:jc w:val="both"/>
        <w:rPr>
          <w:b/>
          <w:bCs/>
          <w:sz w:val="20"/>
          <w:szCs w:val="20"/>
        </w:rPr>
      </w:pPr>
      <w:r w:rsidRPr="00B139ED">
        <w:rPr>
          <w:sz w:val="20"/>
          <w:szCs w:val="20"/>
        </w:rPr>
        <w:t>Operating system Development</w:t>
      </w:r>
    </w:p>
    <w:p w14:paraId="59FF97DF" w14:textId="77777777" w:rsidR="00B139ED" w:rsidRPr="00B139ED" w:rsidRDefault="00B139ED" w:rsidP="00B139ED">
      <w:pPr>
        <w:tabs>
          <w:tab w:val="left" w:pos="2796"/>
        </w:tabs>
        <w:spacing w:line="240" w:lineRule="auto"/>
        <w:rPr>
          <w:b/>
          <w:bCs/>
          <w:sz w:val="20"/>
          <w:szCs w:val="20"/>
          <w:u w:val="single"/>
        </w:rPr>
      </w:pPr>
      <w:r w:rsidRPr="00B139ED">
        <w:rPr>
          <w:b/>
          <w:bCs/>
          <w:sz w:val="20"/>
          <w:szCs w:val="20"/>
          <w:u w:val="single"/>
        </w:rPr>
        <w:t>Hobbies</w:t>
      </w:r>
    </w:p>
    <w:p w14:paraId="3D722E2A" w14:textId="77777777" w:rsidR="00B139ED" w:rsidRPr="00B139ED" w:rsidRDefault="00B139ED" w:rsidP="00B139ED">
      <w:pPr>
        <w:pStyle w:val="ListParagraph"/>
        <w:numPr>
          <w:ilvl w:val="0"/>
          <w:numId w:val="10"/>
        </w:numPr>
        <w:tabs>
          <w:tab w:val="left" w:pos="2796"/>
        </w:tabs>
        <w:jc w:val="both"/>
        <w:rPr>
          <w:sz w:val="20"/>
          <w:szCs w:val="20"/>
        </w:rPr>
      </w:pPr>
      <w:r w:rsidRPr="00B139ED">
        <w:rPr>
          <w:sz w:val="20"/>
          <w:szCs w:val="20"/>
        </w:rPr>
        <w:t>Fun with my machine (Computer System)</w:t>
      </w:r>
    </w:p>
    <w:p w14:paraId="6061C72A" w14:textId="77777777" w:rsidR="00B139ED" w:rsidRPr="00B139ED" w:rsidRDefault="00B139ED" w:rsidP="00B139ED">
      <w:pPr>
        <w:pStyle w:val="ListParagraph"/>
        <w:numPr>
          <w:ilvl w:val="0"/>
          <w:numId w:val="10"/>
        </w:numPr>
        <w:tabs>
          <w:tab w:val="left" w:pos="2796"/>
        </w:tabs>
        <w:jc w:val="both"/>
        <w:rPr>
          <w:sz w:val="20"/>
          <w:szCs w:val="20"/>
        </w:rPr>
      </w:pPr>
      <w:r w:rsidRPr="00B139ED">
        <w:rPr>
          <w:sz w:val="20"/>
          <w:szCs w:val="20"/>
        </w:rPr>
        <w:t>Soccer</w:t>
      </w:r>
    </w:p>
    <w:p w14:paraId="22228228" w14:textId="77777777" w:rsidR="00B139ED" w:rsidRPr="00B139ED" w:rsidRDefault="00B139ED" w:rsidP="00B139ED">
      <w:pPr>
        <w:pStyle w:val="ListParagraph"/>
        <w:numPr>
          <w:ilvl w:val="0"/>
          <w:numId w:val="10"/>
        </w:numPr>
        <w:tabs>
          <w:tab w:val="left" w:pos="2796"/>
        </w:tabs>
        <w:jc w:val="both"/>
        <w:rPr>
          <w:sz w:val="20"/>
          <w:szCs w:val="20"/>
        </w:rPr>
      </w:pPr>
      <w:r w:rsidRPr="00B139ED">
        <w:rPr>
          <w:sz w:val="20"/>
          <w:szCs w:val="20"/>
        </w:rPr>
        <w:t>Programming and Tech striving</w:t>
      </w:r>
    </w:p>
    <w:p w14:paraId="36799B3E" w14:textId="77777777" w:rsidR="0077509B" w:rsidRDefault="0077509B">
      <w:pPr>
        <w:spacing w:after="200" w:line="276" w:lineRule="auto"/>
      </w:pPr>
    </w:p>
    <w:p w14:paraId="0B9319C4" w14:textId="77777777" w:rsidR="00651E2A" w:rsidRDefault="00651E2A">
      <w:pPr>
        <w:spacing w:after="200" w:line="276" w:lineRule="auto"/>
      </w:pPr>
    </w:p>
    <w:p w14:paraId="0D5A238B" w14:textId="61B825B5" w:rsidR="00651E2A" w:rsidRDefault="00651E2A">
      <w:pPr>
        <w:spacing w:after="200" w:line="276" w:lineRule="auto"/>
      </w:pPr>
      <w:r>
        <w:t xml:space="preserve">                                                                                                          </w:t>
      </w:r>
      <w:r w:rsidR="00666A85">
        <w:t>Marcus Edidiong Cletus</w:t>
      </w:r>
    </w:p>
    <w:p w14:paraId="3000B555" w14:textId="04DE1FC3" w:rsidR="00666A85" w:rsidRDefault="00666A85">
      <w:pPr>
        <w:spacing w:after="200" w:line="276" w:lineRule="auto"/>
      </w:pPr>
      <w:r>
        <w:t xml:space="preserve">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58753D40" wp14:editId="11A9B098">
            <wp:extent cx="619653" cy="541572"/>
            <wp:effectExtent l="0" t="0" r="0" b="0"/>
            <wp:docPr id="597912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12816" name="Picture 5979128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05" cy="5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B00B" w14:textId="06160A4A" w:rsidR="00666A85" w:rsidRPr="00B139ED" w:rsidRDefault="00666A85">
      <w:pPr>
        <w:spacing w:after="200" w:line="276" w:lineRule="auto"/>
      </w:pPr>
      <w:r>
        <w:t xml:space="preserve">                                                                                                         Web and Mobile App Developer</w:t>
      </w:r>
    </w:p>
    <w:sectPr w:rsidR="00666A85" w:rsidRPr="00B139ED" w:rsidSect="000325D9">
      <w:headerReference w:type="even" r:id="rId12"/>
      <w:footerReference w:type="even" r:id="rId13"/>
      <w:footerReference w:type="default" r:id="rId14"/>
      <w:headerReference w:type="first" r:id="rId15"/>
      <w:pgSz w:w="12240" w:h="15840"/>
      <w:pgMar w:top="2880" w:right="1440" w:bottom="1440" w:left="1800" w:header="144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F6B76" w14:textId="77777777" w:rsidR="004E3C80" w:rsidRDefault="004E3C80">
      <w:pPr>
        <w:spacing w:after="0" w:line="240" w:lineRule="auto"/>
      </w:pPr>
      <w:r>
        <w:separator/>
      </w:r>
    </w:p>
  </w:endnote>
  <w:endnote w:type="continuationSeparator" w:id="0">
    <w:p w14:paraId="57A0C2F7" w14:textId="77777777" w:rsidR="004E3C80" w:rsidRDefault="004E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5A825" w14:textId="77777777" w:rsidR="0077509B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798875A" wp14:editId="118D6D60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64BC6F" w14:textId="77777777" w:rsidR="0077509B" w:rsidRDefault="0077509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798875A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7164BC6F" w14:textId="77777777" w:rsidR="0077509B" w:rsidRDefault="0077509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9A9C201" wp14:editId="0084A12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478B284" w14:textId="77777777" w:rsidR="0077509B" w:rsidRDefault="0077509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9A9C201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0478B284" w14:textId="77777777" w:rsidR="0077509B" w:rsidRDefault="0077509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B27AB62" wp14:editId="3BE6DAB8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65C477C" w14:textId="77777777" w:rsidR="0077509B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27AB62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365C477C" w14:textId="77777777" w:rsidR="0077509B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12428" w14:textId="77777777" w:rsidR="0077509B" w:rsidRDefault="00000000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22619D7C" wp14:editId="15E3735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8B652A6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1CBB906" wp14:editId="0F8609C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6AFB0B" w14:textId="77777777" w:rsidR="0077509B" w:rsidRDefault="0077509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1CBB906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666AFB0B" w14:textId="77777777" w:rsidR="0077509B" w:rsidRDefault="0077509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2431CEAB" wp14:editId="25D2328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C12C18" w14:textId="77777777" w:rsidR="0077509B" w:rsidRDefault="0077509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431CEAB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41C12C18" w14:textId="77777777" w:rsidR="0077509B" w:rsidRDefault="0077509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BE8B4DE" wp14:editId="796F63FD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72BF1AA9" w14:textId="77777777" w:rsidR="0077509B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E8B4DE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a9a57c [3204]" strokecolor="white [3212]" strokeweight="1pt">
              <v:path arrowok="t"/>
              <v:textbox inset="0,,0">
                <w:txbxContent>
                  <w:p w14:paraId="72BF1AA9" w14:textId="77777777" w:rsidR="0077509B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9F8E8" w14:textId="77777777" w:rsidR="004E3C80" w:rsidRDefault="004E3C80">
      <w:pPr>
        <w:spacing w:after="0" w:line="240" w:lineRule="auto"/>
      </w:pPr>
      <w:r>
        <w:separator/>
      </w:r>
    </w:p>
  </w:footnote>
  <w:footnote w:type="continuationSeparator" w:id="0">
    <w:p w14:paraId="501577DA" w14:textId="77777777" w:rsidR="004E3C80" w:rsidRDefault="004E3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DE729" w14:textId="77777777" w:rsidR="0077509B" w:rsidRDefault="0000000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4178BB1" wp14:editId="3656CD9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5991D74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1A9803" wp14:editId="064689BA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33D628" w14:textId="77777777" w:rsidR="0077509B" w:rsidRDefault="0000000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3B1A980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p w14:paraId="6433D628" w14:textId="77777777" w:rsidR="0077509B" w:rsidRDefault="00000000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B1E67DB" wp14:editId="38831AB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353853" w14:textId="77777777" w:rsidR="0077509B" w:rsidRDefault="0077509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B1E67DB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5D353853" w14:textId="77777777" w:rsidR="0077509B" w:rsidRDefault="0077509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8A5D13A" wp14:editId="2C586E9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D804C3" w14:textId="77777777" w:rsidR="0077509B" w:rsidRDefault="0077509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8A5D13A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74D804C3" w14:textId="77777777" w:rsidR="0077509B" w:rsidRDefault="0077509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Resume Name"/>
      <w:tag w:val="Resume Name"/>
      <w:id w:val="-924265653"/>
      <w:placeholder>
        <w:docPart w:val="2F27320147DC46EE82D84272FA4C1D9E"/>
      </w:placeholder>
      <w:docPartList>
        <w:docPartGallery w:val="Quick Parts"/>
        <w:docPartCategory w:val=" Resume Name"/>
      </w:docPartList>
    </w:sdtPr>
    <w:sdtContent>
      <w:p w14:paraId="206F700A" w14:textId="77777777" w:rsidR="0063298C" w:rsidRDefault="0063298C" w:rsidP="0063298C">
        <w:sdt>
          <w:sdtPr>
            <w:id w:val="1404875842"/>
            <w:placeholder>
              <w:docPart w:val="696D7ACDE7A34EA2AA891A45D02AEB5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r>
              <w:t>[Type the date]</w:t>
            </w:r>
          </w:sdtContent>
        </w:sdt>
        <w:r>
          <w:rPr>
            <w:noProof/>
          </w:rPr>
          <w:t xml:space="preserve"> </w:t>
        </w:r>
      </w:p>
      <w:p w14:paraId="6E29F277" w14:textId="2EAE4169" w:rsidR="0063298C" w:rsidRDefault="0063298C" w:rsidP="00376001">
        <w:pPr>
          <w:pStyle w:val="PersonalName"/>
          <w:tabs>
            <w:tab w:val="left" w:pos="4132"/>
            <w:tab w:val="center" w:pos="4500"/>
          </w:tabs>
          <w:rPr>
            <w:noProof/>
          </w:rPr>
        </w:pPr>
        <w:sdt>
          <w:sdtPr>
            <w:rPr>
              <w:color w:val="48534E" w:themeColor="accent4" w:themeShade="80"/>
            </w:rPr>
            <w:alias w:val="Author"/>
            <w:tag w:val=""/>
            <w:id w:val="1823003119"/>
            <w:placeholder>
              <w:docPart w:val="A69DF4460BDC49449AA361FC024EA0D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Pr="00B473C7">
              <w:rPr>
                <w:color w:val="48534E" w:themeColor="accent4" w:themeShade="80"/>
              </w:rPr>
              <w:t>MARCUS EDIDIONG CLETUS</w:t>
            </w:r>
          </w:sdtContent>
        </w:sdt>
        <w:r>
          <w:rPr>
            <w:noProof/>
          </w:rPr>
          <w:t xml:space="preserve">    </w:t>
        </w:r>
        <w:r w:rsidR="00376001">
          <w:rPr>
            <w:noProof/>
          </w:rPr>
          <w:tab/>
        </w:r>
        <w:r w:rsidR="00376001" w:rsidRPr="00376001">
          <w:rPr>
            <w:b w:val="0"/>
            <w:bCs/>
            <w:noProof/>
            <w:sz w:val="22"/>
            <w:szCs w:val="22"/>
          </w:rPr>
          <w:t>Social Links:</w:t>
        </w:r>
        <w:r w:rsidR="00376001">
          <w:rPr>
            <w:noProof/>
          </w:rPr>
          <w:tab/>
        </w:r>
      </w:p>
      <w:p w14:paraId="373AE53A" w14:textId="35C826EC" w:rsidR="0063298C" w:rsidRDefault="0063298C" w:rsidP="0063298C">
        <w:pPr>
          <w:pStyle w:val="PersonalName"/>
          <w:rPr>
            <w:b w:val="0"/>
            <w:bCs/>
            <w:noProof/>
            <w:sz w:val="22"/>
            <w:szCs w:val="22"/>
          </w:rPr>
        </w:pPr>
        <w:r>
          <w:rPr>
            <w:noProof/>
          </w:rPr>
          <w:t xml:space="preserve">                                                                  </w:t>
        </w:r>
        <w:r w:rsidRPr="005441CB">
          <w:rPr>
            <w:b w:val="0"/>
            <w:bCs/>
            <w:noProof/>
            <w:sz w:val="22"/>
            <w:szCs w:val="22"/>
          </w:rPr>
          <w:t xml:space="preserve">Github: </w:t>
        </w:r>
        <w:hyperlink r:id="rId1" w:history="1">
          <w:r w:rsidRPr="004E26B5">
            <w:rPr>
              <w:rStyle w:val="Hyperlink"/>
              <w:b w:val="0"/>
              <w:bCs/>
              <w:noProof/>
              <w:sz w:val="22"/>
              <w:szCs w:val="22"/>
            </w:rPr>
            <w:t>https://github.com/EdiCeM24</w:t>
          </w:r>
        </w:hyperlink>
      </w:p>
      <w:p w14:paraId="62A6A7A7" w14:textId="77777777" w:rsidR="00DA166F" w:rsidRDefault="0063298C" w:rsidP="0063298C">
        <w:pPr>
          <w:pStyle w:val="PersonalName"/>
          <w:rPr>
            <w:b w:val="0"/>
            <w:bCs/>
            <w:noProof/>
            <w:sz w:val="22"/>
            <w:szCs w:val="22"/>
          </w:rPr>
        </w:pPr>
        <w:r>
          <w:rPr>
            <w:b w:val="0"/>
            <w:bCs/>
            <w:noProof/>
            <w:sz w:val="22"/>
            <w:szCs w:val="22"/>
          </w:rPr>
          <w:t xml:space="preserve">                         </w:t>
        </w:r>
        <w:r w:rsidR="00DA166F">
          <w:rPr>
            <w:b w:val="0"/>
            <w:bCs/>
            <w:noProof/>
            <w:color w:val="95A39D" w:themeColor="accent4"/>
            <w:sz w:val="22"/>
            <w:szCs w:val="22"/>
            <w14:ligatures w14:val="none"/>
            <w14:numForm w14:val="default"/>
          </w:rPr>
          <w:drawing>
            <wp:inline distT="0" distB="0" distL="0" distR="0" wp14:anchorId="4060FAF3" wp14:editId="6388245A">
              <wp:extent cx="1271601" cy="1271601"/>
              <wp:effectExtent l="0" t="0" r="5080" b="5080"/>
              <wp:docPr id="1807145529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07145529" name="Picture 1807145529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5130" cy="12851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 w:val="0"/>
            <w:bCs/>
            <w:noProof/>
            <w:sz w:val="22"/>
            <w:szCs w:val="22"/>
          </w:rPr>
          <w:t xml:space="preserve">       </w:t>
        </w:r>
      </w:p>
      <w:p w14:paraId="6978A86D" w14:textId="45A81EDB" w:rsidR="0063298C" w:rsidRDefault="00DA166F" w:rsidP="0063298C">
        <w:pPr>
          <w:pStyle w:val="PersonalName"/>
          <w:rPr>
            <w:b w:val="0"/>
            <w:bCs/>
            <w:noProof/>
            <w:sz w:val="22"/>
            <w:szCs w:val="22"/>
          </w:rPr>
        </w:pPr>
        <w:r>
          <w:rPr>
            <w:b w:val="0"/>
            <w:bCs/>
            <w:noProof/>
            <w:sz w:val="22"/>
            <w:szCs w:val="22"/>
          </w:rPr>
          <w:t xml:space="preserve">                                </w:t>
        </w:r>
        <w:r w:rsidR="0063298C">
          <w:rPr>
            <w:b w:val="0"/>
            <w:bCs/>
            <w:noProof/>
            <w:sz w:val="22"/>
            <w:szCs w:val="22"/>
          </w:rPr>
          <w:t xml:space="preserve">                                                    </w:t>
        </w:r>
        <w:r w:rsidR="0063298C">
          <w:rPr>
            <w:b w:val="0"/>
            <w:bCs/>
            <w:noProof/>
            <w:sz w:val="22"/>
            <w:szCs w:val="22"/>
          </w:rPr>
          <w:t xml:space="preserve">Linkedin: </w:t>
        </w:r>
        <w:hyperlink r:id="rId3" w:history="1">
          <w:r w:rsidR="0063298C" w:rsidRPr="004E26B5">
            <w:rPr>
              <w:rStyle w:val="Hyperlink"/>
              <w:b w:val="0"/>
              <w:bCs/>
              <w:noProof/>
              <w:sz w:val="22"/>
              <w:szCs w:val="22"/>
            </w:rPr>
            <w:t>https://linkedin.com/in/cletus-marcus</w:t>
          </w:r>
        </w:hyperlink>
      </w:p>
      <w:p w14:paraId="54E24CF1" w14:textId="39FB955D" w:rsidR="0063298C" w:rsidRDefault="0063298C" w:rsidP="0063298C">
        <w:pPr>
          <w:pStyle w:val="PersonalName"/>
          <w:rPr>
            <w:b w:val="0"/>
            <w:bCs/>
            <w:noProof/>
            <w:sz w:val="22"/>
            <w:szCs w:val="22"/>
          </w:rPr>
        </w:pPr>
        <w:r>
          <w:rPr>
            <w:b w:val="0"/>
            <w:bCs/>
            <w:noProof/>
            <w:sz w:val="22"/>
            <w:szCs w:val="22"/>
          </w:rPr>
          <w:t xml:space="preserve">                                                                                    </w:t>
        </w:r>
        <w:r>
          <w:rPr>
            <w:b w:val="0"/>
            <w:bCs/>
            <w:noProof/>
            <w:sz w:val="22"/>
            <w:szCs w:val="22"/>
          </w:rPr>
          <w:t xml:space="preserve">X: </w:t>
        </w:r>
        <w:hyperlink r:id="rId4" w:history="1">
          <w:r w:rsidRPr="004E26B5">
            <w:rPr>
              <w:rStyle w:val="Hyperlink"/>
              <w:b w:val="0"/>
              <w:bCs/>
              <w:noProof/>
              <w:sz w:val="22"/>
              <w:szCs w:val="22"/>
            </w:rPr>
            <w:t>https://twitter.com/Edi_CeM24</w:t>
          </w:r>
        </w:hyperlink>
      </w:p>
      <w:p w14:paraId="08AE903F" w14:textId="792F39A2" w:rsidR="0063298C" w:rsidRDefault="0063298C" w:rsidP="0063298C">
        <w:pPr>
          <w:pStyle w:val="PersonalName"/>
          <w:rPr>
            <w:b w:val="0"/>
            <w:bCs/>
            <w:noProof/>
            <w:sz w:val="22"/>
            <w:szCs w:val="22"/>
          </w:rPr>
        </w:pPr>
        <w:r>
          <w:rPr>
            <w:b w:val="0"/>
            <w:bCs/>
            <w:noProof/>
            <w:sz w:val="22"/>
            <w:szCs w:val="22"/>
          </w:rPr>
          <w:t xml:space="preserve">                                                                                    </w:t>
        </w:r>
        <w:r>
          <w:rPr>
            <w:b w:val="0"/>
            <w:bCs/>
            <w:noProof/>
            <w:sz w:val="22"/>
            <w:szCs w:val="22"/>
          </w:rPr>
          <w:t xml:space="preserve">Facebook: </w:t>
        </w:r>
        <w:hyperlink r:id="rId5" w:history="1">
          <w:r w:rsidR="00376001" w:rsidRPr="004E26B5">
            <w:rPr>
              <w:rStyle w:val="Hyperlink"/>
              <w:b w:val="0"/>
              <w:bCs/>
              <w:noProof/>
              <w:sz w:val="22"/>
              <w:szCs w:val="22"/>
            </w:rPr>
            <w:t>https://facebook.com/EdidiongCletus</w:t>
          </w:r>
        </w:hyperlink>
      </w:p>
      <w:p w14:paraId="08FF3700" w14:textId="101E1725" w:rsidR="00376001" w:rsidRPr="005441CB" w:rsidRDefault="00DA166F" w:rsidP="00DA166F">
        <w:pPr>
          <w:pStyle w:val="PersonalName"/>
          <w:tabs>
            <w:tab w:val="left" w:pos="3343"/>
          </w:tabs>
          <w:rPr>
            <w:b w:val="0"/>
            <w:bCs/>
            <w:color w:val="48534E" w:themeColor="accent4" w:themeShade="80"/>
            <w:sz w:val="22"/>
            <w:szCs w:val="22"/>
          </w:rPr>
        </w:pPr>
        <w:r>
          <w:rPr>
            <w:b w:val="0"/>
            <w:bCs/>
            <w:color w:val="48534E" w:themeColor="accent4" w:themeShade="80"/>
            <w:sz w:val="22"/>
            <w:szCs w:val="22"/>
          </w:rPr>
          <w:tab/>
        </w:r>
      </w:p>
      <w:sdt>
        <w:sdtPr>
          <w:alias w:val="Phone"/>
          <w:tag w:val=""/>
          <w:id w:val="1357783703"/>
          <w:placeholder>
            <w:docPart w:val="EBE1424F594741EDA5DE872442CC907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p w14:paraId="2BE07A6F" w14:textId="4E990076" w:rsidR="0063298C" w:rsidRDefault="0063298C" w:rsidP="0063298C">
            <w:pPr>
              <w:pStyle w:val="Phone"/>
            </w:pPr>
            <w:r>
              <w:t xml:space="preserve">                                                                          </w:t>
            </w:r>
            <w:r>
              <w:t>+2347026266495, +2348145627683</w:t>
            </w:r>
          </w:p>
        </w:sdtContent>
      </w:sdt>
      <w:sdt>
        <w:sdtPr>
          <w:alias w:val="E-mail Address"/>
          <w:tag w:val=""/>
          <w:id w:val="527535243"/>
          <w:placeholder>
            <w:docPart w:val="45F9DD50E9DC4DBF86E6658C677CDB34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p w14:paraId="5DC5BAFB" w14:textId="61A5DD39" w:rsidR="0063298C" w:rsidRDefault="0063298C" w:rsidP="0063298C">
            <w:pPr>
              <w:pStyle w:val="SenderAddress"/>
            </w:pPr>
            <w:r>
              <w:t xml:space="preserve">                                                                                     </w:t>
            </w:r>
            <w:r>
              <w:t>edimarsxe@gmail.com, xevious077@gmail.com</w:t>
            </w:r>
          </w:p>
        </w:sdtContent>
      </w:sdt>
      <w:sdt>
        <w:sdtPr>
          <w:alias w:val="Address"/>
          <w:tag w:val=""/>
          <w:id w:val="539556739"/>
          <w:placeholder>
            <w:docPart w:val="2790AE66E2D044F0B748FB8DA8A0E015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p w14:paraId="05A3140A" w14:textId="06266B79" w:rsidR="0063298C" w:rsidRDefault="0063298C" w:rsidP="0063298C">
            <w:pPr>
              <w:pStyle w:val="SenderAddress"/>
            </w:pPr>
            <w:r>
              <w:t xml:space="preserve">                                                                                     </w:t>
            </w:r>
            <w:r>
              <w:t xml:space="preserve">52 </w:t>
            </w:r>
            <w:proofErr w:type="spellStart"/>
            <w:r>
              <w:t>Ikosi</w:t>
            </w:r>
            <w:proofErr w:type="spellEnd"/>
            <w:r>
              <w:t xml:space="preserve"> Road, Ketu, </w:t>
            </w:r>
            <w:proofErr w:type="spellStart"/>
            <w:r>
              <w:t>Kosofe</w:t>
            </w:r>
            <w:proofErr w:type="spellEnd"/>
            <w:r>
              <w:t>, Lagos State.</w:t>
            </w:r>
          </w:p>
        </w:sdtContent>
      </w:sdt>
      <w:sdt>
        <w:sdtPr>
          <w:rPr>
            <w:rStyle w:val="PlaceholderText"/>
            <w:color w:val="000000"/>
          </w:rPr>
          <w:id w:val="1753779621"/>
          <w:placeholder>
            <w:docPart w:val="01772AB85C52446D8AD4A7BD9616992F"/>
          </w:placeholder>
          <w:text/>
        </w:sdtPr>
        <w:sdtContent>
          <w:p w14:paraId="5C4489D7" w14:textId="756AF796" w:rsidR="0063298C" w:rsidRDefault="0063298C" w:rsidP="0063298C">
            <w:pPr>
              <w:pStyle w:val="SenderAddress"/>
            </w:pPr>
            <w:r>
              <w:rPr>
                <w:rStyle w:val="PlaceholderText"/>
                <w:color w:val="000000"/>
              </w:rPr>
              <w:t xml:space="preserve">                                                                                      </w:t>
            </w:r>
            <w:r>
              <w:rPr>
                <w:rStyle w:val="PlaceholderText"/>
                <w:color w:val="000000"/>
              </w:rPr>
              <w:t>www.edimars.com</w:t>
            </w:r>
          </w:p>
        </w:sdtContent>
      </w:sdt>
      <w:p w14:paraId="657CF50D" w14:textId="4C68DE83" w:rsidR="0063298C" w:rsidRDefault="0063298C" w:rsidP="0063298C">
        <w:pPr>
          <w:pStyle w:val="PersonalName"/>
          <w:rPr>
            <w:noProof/>
          </w:rPr>
        </w:pPr>
      </w:p>
      <w:p w14:paraId="5A47C055" w14:textId="5E08D06B" w:rsidR="0063298C" w:rsidRDefault="0063298C" w:rsidP="0063298C">
        <w:pPr>
          <w:pStyle w:val="PersonalName"/>
          <w:tabs>
            <w:tab w:val="left" w:pos="6025"/>
          </w:tabs>
          <w:rPr>
            <w:noProof/>
          </w:rPr>
        </w:pPr>
        <w:r>
          <w:rPr>
            <w:noProof/>
          </w:rPr>
          <w:t xml:space="preserve">                                     </w:t>
        </w:r>
        <w:r>
          <w:rPr>
            <w:noProof/>
          </w:rPr>
          <w:tab/>
        </w:r>
      </w:p>
      <w:p w14:paraId="27803161" w14:textId="77777777" w:rsidR="0063298C" w:rsidRDefault="0063298C" w:rsidP="0063298C"/>
    </w:sdtContent>
  </w:sdt>
  <w:p w14:paraId="7CACF3DE" w14:textId="77777777" w:rsidR="0077509B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15BDBB8" wp14:editId="300EFDC5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2A4AE1" w14:textId="77777777" w:rsidR="00DA166F" w:rsidRPr="00DA166F" w:rsidRDefault="00DA166F" w:rsidP="00DA166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DA166F">
                            <w:rPr>
                              <w:b/>
                              <w:bCs/>
                            </w:rPr>
                            <w:t>Certifications</w:t>
                          </w:r>
                        </w:p>
                        <w:p w14:paraId="53876B2F" w14:textId="77777777" w:rsidR="00DA166F" w:rsidRPr="00DA166F" w:rsidRDefault="00DA166F" w:rsidP="00DA166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DA166F">
                            <w:rPr>
                              <w:b/>
                              <w:bCs/>
                            </w:rPr>
                            <w:t xml:space="preserve">Integrated Oasis </w:t>
                          </w:r>
                        </w:p>
                        <w:p w14:paraId="0D27D4ED" w14:textId="77777777" w:rsidR="00DA166F" w:rsidRPr="00DA166F" w:rsidRDefault="00DA166F" w:rsidP="00DA166F">
                          <w:pPr>
                            <w:numPr>
                              <w:ilvl w:val="0"/>
                              <w:numId w:val="11"/>
                            </w:numPr>
                            <w:jc w:val="center"/>
                          </w:pPr>
                          <w:r w:rsidRPr="00DA166F">
                            <w:t>Certificate in Web and Mobile App Development</w:t>
                          </w:r>
                        </w:p>
                        <w:p w14:paraId="4C203C52" w14:textId="77777777" w:rsidR="00DA166F" w:rsidRPr="00DA166F" w:rsidRDefault="00DA166F" w:rsidP="00DA166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DA166F">
                            <w:rPr>
                              <w:b/>
                              <w:bCs/>
                            </w:rPr>
                            <w:t>Federal Polytechnic Nekede, Owerri</w:t>
                          </w:r>
                        </w:p>
                        <w:p w14:paraId="0BB706C9" w14:textId="77777777" w:rsidR="00DA166F" w:rsidRPr="00DA166F" w:rsidRDefault="00DA166F" w:rsidP="00DA166F">
                          <w:pPr>
                            <w:numPr>
                              <w:ilvl w:val="0"/>
                              <w:numId w:val="12"/>
                            </w:numPr>
                            <w:jc w:val="center"/>
                          </w:pPr>
                          <w:r w:rsidRPr="00DA166F">
                            <w:t>Certificate in Computer Science</w:t>
                          </w:r>
                        </w:p>
                        <w:p w14:paraId="33827D55" w14:textId="77777777" w:rsidR="00DA166F" w:rsidRDefault="00DA166F" w:rsidP="00DA166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15BDBB8" id="_x0000_s1035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" fillcolor="white [2897]" stroked="f" strokeweight="2pt">
              <v:fill color2="#b2b2b2 [2241]" rotate="t" focusposition="13107f,.5" focussize="-13107f" colors="0 white;.75 white;1 #dadada" focus="100%" type="gradientRadial"/>
              <v:textbox>
                <w:txbxContent>
                  <w:p w14:paraId="4A2A4AE1" w14:textId="77777777" w:rsidR="00DA166F" w:rsidRPr="00DA166F" w:rsidRDefault="00DA166F" w:rsidP="00DA166F">
                    <w:pPr>
                      <w:jc w:val="center"/>
                      <w:rPr>
                        <w:b/>
                        <w:bCs/>
                      </w:rPr>
                    </w:pPr>
                    <w:r w:rsidRPr="00DA166F">
                      <w:rPr>
                        <w:b/>
                        <w:bCs/>
                      </w:rPr>
                      <w:t>Certifications</w:t>
                    </w:r>
                  </w:p>
                  <w:p w14:paraId="53876B2F" w14:textId="77777777" w:rsidR="00DA166F" w:rsidRPr="00DA166F" w:rsidRDefault="00DA166F" w:rsidP="00DA166F">
                    <w:pPr>
                      <w:jc w:val="center"/>
                      <w:rPr>
                        <w:b/>
                        <w:bCs/>
                      </w:rPr>
                    </w:pPr>
                    <w:r w:rsidRPr="00DA166F">
                      <w:rPr>
                        <w:b/>
                        <w:bCs/>
                      </w:rPr>
                      <w:t xml:space="preserve">Integrated Oasis </w:t>
                    </w:r>
                  </w:p>
                  <w:p w14:paraId="0D27D4ED" w14:textId="77777777" w:rsidR="00DA166F" w:rsidRPr="00DA166F" w:rsidRDefault="00DA166F" w:rsidP="00DA166F">
                    <w:pPr>
                      <w:numPr>
                        <w:ilvl w:val="0"/>
                        <w:numId w:val="11"/>
                      </w:numPr>
                      <w:jc w:val="center"/>
                    </w:pPr>
                    <w:r w:rsidRPr="00DA166F">
                      <w:t>Certificate in Web and Mobile App Development</w:t>
                    </w:r>
                  </w:p>
                  <w:p w14:paraId="4C203C52" w14:textId="77777777" w:rsidR="00DA166F" w:rsidRPr="00DA166F" w:rsidRDefault="00DA166F" w:rsidP="00DA166F">
                    <w:pPr>
                      <w:jc w:val="center"/>
                      <w:rPr>
                        <w:b/>
                        <w:bCs/>
                      </w:rPr>
                    </w:pPr>
                    <w:r w:rsidRPr="00DA166F">
                      <w:rPr>
                        <w:b/>
                        <w:bCs/>
                      </w:rPr>
                      <w:t>Federal Polytechnic Nekede, Owerri</w:t>
                    </w:r>
                  </w:p>
                  <w:p w14:paraId="0BB706C9" w14:textId="77777777" w:rsidR="00DA166F" w:rsidRPr="00DA166F" w:rsidRDefault="00DA166F" w:rsidP="00DA166F">
                    <w:pPr>
                      <w:numPr>
                        <w:ilvl w:val="0"/>
                        <w:numId w:val="12"/>
                      </w:numPr>
                      <w:jc w:val="center"/>
                    </w:pPr>
                    <w:r w:rsidRPr="00DA166F">
                      <w:t>Certificate in Computer Science</w:t>
                    </w:r>
                  </w:p>
                  <w:p w14:paraId="33827D55" w14:textId="77777777" w:rsidR="00DA166F" w:rsidRDefault="00DA166F" w:rsidP="00DA166F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02CD62" wp14:editId="4C8E249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DA4E4A3" w14:textId="77777777" w:rsidR="0077509B" w:rsidRDefault="0077509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E02CD62" id="_x0000_s1036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q2BQIAAFo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xMuM0Hi0x+b04NhAc1Nz/+tZOODMBX2D&#10;ecyEkS3SlMngEnvMoQecrJmGLU7I632q+/JJ2P0G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AzVjq2BQIAAFo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3DA4E4A3" w14:textId="77777777" w:rsidR="0077509B" w:rsidRDefault="0077509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1F3FD4" wp14:editId="3DE0629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7EF5D2" w14:textId="77777777" w:rsidR="0077509B" w:rsidRDefault="0077509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41F3FD4" id="_x0000_s1037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rL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3Y6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B4zCsv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3C7EF5D2" w14:textId="77777777" w:rsidR="0077509B" w:rsidRDefault="0077509B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D1B4B"/>
    <w:multiLevelType w:val="multilevel"/>
    <w:tmpl w:val="1A5D1B4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B4116"/>
    <w:multiLevelType w:val="multilevel"/>
    <w:tmpl w:val="2A9B41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147FB"/>
    <w:multiLevelType w:val="multilevel"/>
    <w:tmpl w:val="319147F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76601"/>
    <w:multiLevelType w:val="multilevel"/>
    <w:tmpl w:val="39176601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AC45F8"/>
    <w:multiLevelType w:val="multilevel"/>
    <w:tmpl w:val="56AC45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47303"/>
    <w:multiLevelType w:val="multilevel"/>
    <w:tmpl w:val="70747303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554B3"/>
    <w:multiLevelType w:val="multilevel"/>
    <w:tmpl w:val="7D6554B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388174">
    <w:abstractNumId w:val="10"/>
  </w:num>
  <w:num w:numId="2" w16cid:durableId="632911327">
    <w:abstractNumId w:val="6"/>
  </w:num>
  <w:num w:numId="3" w16cid:durableId="72165734">
    <w:abstractNumId w:val="7"/>
  </w:num>
  <w:num w:numId="4" w16cid:durableId="1122304558">
    <w:abstractNumId w:val="1"/>
  </w:num>
  <w:num w:numId="5" w16cid:durableId="1568027497">
    <w:abstractNumId w:val="0"/>
  </w:num>
  <w:num w:numId="6" w16cid:durableId="605429306">
    <w:abstractNumId w:val="4"/>
  </w:num>
  <w:num w:numId="7" w16cid:durableId="529269111">
    <w:abstractNumId w:val="3"/>
  </w:num>
  <w:num w:numId="8" w16cid:durableId="196968150">
    <w:abstractNumId w:val="11"/>
  </w:num>
  <w:num w:numId="9" w16cid:durableId="1047409672">
    <w:abstractNumId w:val="8"/>
  </w:num>
  <w:num w:numId="10" w16cid:durableId="1516962510">
    <w:abstractNumId w:val="9"/>
  </w:num>
  <w:num w:numId="11" w16cid:durableId="1703244581">
    <w:abstractNumId w:val="2"/>
  </w:num>
  <w:num w:numId="12" w16cid:durableId="1347058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C7"/>
    <w:rsid w:val="000325D9"/>
    <w:rsid w:val="00034696"/>
    <w:rsid w:val="000361A8"/>
    <w:rsid w:val="000F6A48"/>
    <w:rsid w:val="00161790"/>
    <w:rsid w:val="00225922"/>
    <w:rsid w:val="00261C06"/>
    <w:rsid w:val="00376001"/>
    <w:rsid w:val="003C2285"/>
    <w:rsid w:val="004E3C80"/>
    <w:rsid w:val="005441CB"/>
    <w:rsid w:val="00622CE5"/>
    <w:rsid w:val="0063298C"/>
    <w:rsid w:val="00651E2A"/>
    <w:rsid w:val="00662902"/>
    <w:rsid w:val="00666A85"/>
    <w:rsid w:val="00726BC8"/>
    <w:rsid w:val="0077509B"/>
    <w:rsid w:val="008062D2"/>
    <w:rsid w:val="00A44099"/>
    <w:rsid w:val="00AE1C15"/>
    <w:rsid w:val="00B139ED"/>
    <w:rsid w:val="00B473C7"/>
    <w:rsid w:val="00C7094E"/>
    <w:rsid w:val="00DA166F"/>
    <w:rsid w:val="00DE0730"/>
    <w:rsid w:val="00DF3A9F"/>
    <w:rsid w:val="00E85ACD"/>
    <w:rsid w:val="00EA30BB"/>
    <w:rsid w:val="00F237A5"/>
    <w:rsid w:val="00F36513"/>
    <w:rsid w:val="00FB2006"/>
    <w:rsid w:val="00FC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5029D"/>
  <w15:docId w15:val="{3FB8AD62-61E6-4EB3-8F5B-8374C59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5441CB"/>
    <w:rPr>
      <w:color w:val="D2581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mailto:engrjc4u@yaho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linkedin.com/in/cletus-marcus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github.com/EdiCeM24" TargetMode="External"/><Relationship Id="rId5" Type="http://schemas.openxmlformats.org/officeDocument/2006/relationships/hyperlink" Target="https://facebook.com/EdidiongCletus" TargetMode="External"/><Relationship Id="rId4" Type="http://schemas.openxmlformats.org/officeDocument/2006/relationships/hyperlink" Target="https://twitter.com/Edi_CeM2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F27320147DC46EE82D84272FA4C1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9B90D-6827-489D-B2C8-441BAF6085EE}"/>
      </w:docPartPr>
      <w:docPartBody>
        <w:p w:rsidR="00000000" w:rsidRDefault="0087187B" w:rsidP="0087187B">
          <w:pPr>
            <w:pStyle w:val="2F27320147DC46EE82D84272FA4C1D9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96D7ACDE7A34EA2AA891A45D02AE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F9152-EBBF-48D0-93DF-4CD625250252}"/>
      </w:docPartPr>
      <w:docPartBody>
        <w:p w:rsidR="00000000" w:rsidRDefault="0087187B" w:rsidP="0087187B">
          <w:pPr>
            <w:pStyle w:val="696D7ACDE7A34EA2AA891A45D02AEB54"/>
          </w:pPr>
          <w:r>
            <w:t>[Type the date]</w:t>
          </w:r>
        </w:p>
      </w:docPartBody>
    </w:docPart>
    <w:docPart>
      <w:docPartPr>
        <w:name w:val="A69DF4460BDC49449AA361FC024EA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9F365-40B9-4C3B-A2F3-3113BA226578}"/>
      </w:docPartPr>
      <w:docPartBody>
        <w:p w:rsidR="00000000" w:rsidRDefault="0087187B" w:rsidP="0087187B">
          <w:pPr>
            <w:pStyle w:val="A69DF4460BDC49449AA361FC024EA0D2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EBE1424F594741EDA5DE872442CC9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28EED-A25E-453A-813A-CB70D5289E95}"/>
      </w:docPartPr>
      <w:docPartBody>
        <w:p w:rsidR="00000000" w:rsidRDefault="0087187B" w:rsidP="0087187B">
          <w:pPr>
            <w:pStyle w:val="EBE1424F594741EDA5DE872442CC9075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45F9DD50E9DC4DBF86E6658C677CD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56580-E19C-4DE5-A41C-F5B3C6C9737C}"/>
      </w:docPartPr>
      <w:docPartBody>
        <w:p w:rsidR="00000000" w:rsidRDefault="0087187B" w:rsidP="0087187B">
          <w:pPr>
            <w:pStyle w:val="45F9DD50E9DC4DBF86E6658C677CDB34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2790AE66E2D044F0B748FB8DA8A0E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8A191-4974-4643-B9E9-94A1CA3AEC85}"/>
      </w:docPartPr>
      <w:docPartBody>
        <w:p w:rsidR="00000000" w:rsidRDefault="0087187B" w:rsidP="0087187B">
          <w:pPr>
            <w:pStyle w:val="2790AE66E2D044F0B748FB8DA8A0E015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01772AB85C52446D8AD4A7BD96169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DAB37-9EAD-4DF7-BBD5-FBD03D36D428}"/>
      </w:docPartPr>
      <w:docPartBody>
        <w:p w:rsidR="00000000" w:rsidRDefault="0087187B" w:rsidP="0087187B">
          <w:pPr>
            <w:pStyle w:val="01772AB85C52446D8AD4A7BD9616992F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7B"/>
    <w:rsid w:val="003142E2"/>
    <w:rsid w:val="0087187B"/>
    <w:rsid w:val="00EA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87187B"/>
    <w:rPr>
      <w:color w:val="808080"/>
    </w:rPr>
  </w:style>
  <w:style w:type="paragraph" w:customStyle="1" w:styleId="1233E8237F24464B800B06812E32F6D2">
    <w:name w:val="1233E8237F24464B800B06812E32F6D2"/>
  </w:style>
  <w:style w:type="paragraph" w:customStyle="1" w:styleId="EE83984C649742B491972D76F35A4BBD">
    <w:name w:val="EE83984C649742B491972D76F35A4BBD"/>
  </w:style>
  <w:style w:type="paragraph" w:customStyle="1" w:styleId="8AF4E72152454558B3EB0BBF320BFB5C">
    <w:name w:val="8AF4E72152454558B3EB0BBF320BFB5C"/>
  </w:style>
  <w:style w:type="paragraph" w:customStyle="1" w:styleId="E243AB0DCAD54351A325627DB174063B">
    <w:name w:val="E243AB0DCAD54351A325627DB174063B"/>
  </w:style>
  <w:style w:type="paragraph" w:customStyle="1" w:styleId="84CC02CF3A744471B19EDB9DC4C199AB">
    <w:name w:val="84CC02CF3A744471B19EDB9DC4C199AB"/>
  </w:style>
  <w:style w:type="paragraph" w:customStyle="1" w:styleId="D859824CF6CF4811AFCDA446B260FE7F">
    <w:name w:val="D859824CF6CF4811AFCDA446B260FE7F"/>
  </w:style>
  <w:style w:type="paragraph" w:customStyle="1" w:styleId="AFE00E5D0DCA4053BCE699F5136681D3">
    <w:name w:val="AFE00E5D0DCA4053BCE699F5136681D3"/>
  </w:style>
  <w:style w:type="paragraph" w:customStyle="1" w:styleId="D1C718C7DB0C406997CFE2A00FC6FB12">
    <w:name w:val="D1C718C7DB0C406997CFE2A00FC6FB12"/>
  </w:style>
  <w:style w:type="paragraph" w:customStyle="1" w:styleId="644DA5533F7F472D894D10EF27F47004">
    <w:name w:val="644DA5533F7F472D894D10EF27F47004"/>
  </w:style>
  <w:style w:type="paragraph" w:customStyle="1" w:styleId="3E0673C34B1D4500B94ABDD819497ED9">
    <w:name w:val="3E0673C34B1D4500B94ABDD819497ED9"/>
  </w:style>
  <w:style w:type="paragraph" w:customStyle="1" w:styleId="6451E9886C814ED6AC05F8D46FA9952B">
    <w:name w:val="6451E9886C814ED6AC05F8D46FA9952B"/>
  </w:style>
  <w:style w:type="paragraph" w:customStyle="1" w:styleId="DB649A476D3F408685151F86168DB0CE">
    <w:name w:val="DB649A476D3F408685151F86168DB0CE"/>
  </w:style>
  <w:style w:type="paragraph" w:customStyle="1" w:styleId="9583732BC18E4BE9B600B4D0379EB536">
    <w:name w:val="9583732BC18E4BE9B600B4D0379EB536"/>
  </w:style>
  <w:style w:type="paragraph" w:customStyle="1" w:styleId="5D1AEC35A45F421B91720026318F952A">
    <w:name w:val="5D1AEC35A45F421B91720026318F952A"/>
  </w:style>
  <w:style w:type="paragraph" w:customStyle="1" w:styleId="3074EA0A6C574C88A9D18CED99CE317B">
    <w:name w:val="3074EA0A6C574C88A9D18CED99CE317B"/>
  </w:style>
  <w:style w:type="paragraph" w:customStyle="1" w:styleId="B977D319C43546C593158330F655AEAD">
    <w:name w:val="B977D319C43546C593158330F655AEAD"/>
  </w:style>
  <w:style w:type="paragraph" w:customStyle="1" w:styleId="2AF2DC145355402EBCF79A4B962A3DAE">
    <w:name w:val="2AF2DC145355402EBCF79A4B962A3DAE"/>
  </w:style>
  <w:style w:type="paragraph" w:customStyle="1" w:styleId="9FEA995A885741BF8ACE0A8469C5F25B">
    <w:name w:val="9FEA995A885741BF8ACE0A8469C5F25B"/>
  </w:style>
  <w:style w:type="paragraph" w:customStyle="1" w:styleId="FF3A0C1D8984402AB189BA179C1FAC55">
    <w:name w:val="FF3A0C1D8984402AB189BA179C1FAC55"/>
  </w:style>
  <w:style w:type="paragraph" w:customStyle="1" w:styleId="BA066A919C294BE4A3A3187C5E6A4B74">
    <w:name w:val="BA066A919C294BE4A3A3187C5E6A4B74"/>
    <w:rsid w:val="0087187B"/>
  </w:style>
  <w:style w:type="paragraph" w:customStyle="1" w:styleId="2F27320147DC46EE82D84272FA4C1D9E">
    <w:name w:val="2F27320147DC46EE82D84272FA4C1D9E"/>
    <w:rsid w:val="0087187B"/>
  </w:style>
  <w:style w:type="paragraph" w:customStyle="1" w:styleId="696D7ACDE7A34EA2AA891A45D02AEB54">
    <w:name w:val="696D7ACDE7A34EA2AA891A45D02AEB54"/>
    <w:rsid w:val="0087187B"/>
  </w:style>
  <w:style w:type="paragraph" w:customStyle="1" w:styleId="A69DF4460BDC49449AA361FC024EA0D2">
    <w:name w:val="A69DF4460BDC49449AA361FC024EA0D2"/>
    <w:rsid w:val="0087187B"/>
  </w:style>
  <w:style w:type="paragraph" w:customStyle="1" w:styleId="301CCA2F590C4AFBB8B28CE4CE889D2C">
    <w:name w:val="301CCA2F590C4AFBB8B28CE4CE889D2C"/>
    <w:rsid w:val="0087187B"/>
  </w:style>
  <w:style w:type="paragraph" w:customStyle="1" w:styleId="8B2C38C8AFB348A39B56C81A40A42BDF">
    <w:name w:val="8B2C38C8AFB348A39B56C81A40A42BDF"/>
    <w:rsid w:val="0087187B"/>
  </w:style>
  <w:style w:type="paragraph" w:customStyle="1" w:styleId="6AA382E882164B5383863457AEAE15EF">
    <w:name w:val="6AA382E882164B5383863457AEAE15EF"/>
    <w:rsid w:val="0087187B"/>
  </w:style>
  <w:style w:type="paragraph" w:customStyle="1" w:styleId="97BEDB10D04245D1AB68EF429F20D245">
    <w:name w:val="97BEDB10D04245D1AB68EF429F20D245"/>
    <w:rsid w:val="0087187B"/>
  </w:style>
  <w:style w:type="paragraph" w:customStyle="1" w:styleId="EBE1424F594741EDA5DE872442CC9075">
    <w:name w:val="EBE1424F594741EDA5DE872442CC9075"/>
    <w:rsid w:val="0087187B"/>
  </w:style>
  <w:style w:type="paragraph" w:customStyle="1" w:styleId="45F9DD50E9DC4DBF86E6658C677CDB34">
    <w:name w:val="45F9DD50E9DC4DBF86E6658C677CDB34"/>
    <w:rsid w:val="0087187B"/>
  </w:style>
  <w:style w:type="paragraph" w:customStyle="1" w:styleId="2790AE66E2D044F0B748FB8DA8A0E015">
    <w:name w:val="2790AE66E2D044F0B748FB8DA8A0E015"/>
    <w:rsid w:val="0087187B"/>
  </w:style>
  <w:style w:type="paragraph" w:customStyle="1" w:styleId="01772AB85C52446D8AD4A7BD9616992F">
    <w:name w:val="01772AB85C52446D8AD4A7BD9616992F"/>
    <w:rsid w:val="008718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                                                                                     52 Ikosi Road, Ketu, Kosofe, Lagos State.</CompanyAddress>
  <CompanyPhone>                                                                          +2347026266495, +2348145627683</CompanyPhone>
  <CompanyFax/>
  <CompanyEmail>                                                                                     edimarsxe@gmail.com, xevious077@gmail.com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143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EDIDIONG CLETUS</dc:creator>
  <cp:lastModifiedBy>Cletus Marcus</cp:lastModifiedBy>
  <cp:revision>26</cp:revision>
  <dcterms:created xsi:type="dcterms:W3CDTF">2025-06-18T08:25:00Z</dcterms:created>
  <dcterms:modified xsi:type="dcterms:W3CDTF">2025-06-18T13:26:00Z</dcterms:modified>
</cp:coreProperties>
</file>